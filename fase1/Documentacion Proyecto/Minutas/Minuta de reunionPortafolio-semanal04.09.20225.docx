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D8D7" w14:textId="77777777" w:rsidR="004D5823" w:rsidRDefault="004D5823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 w:rsidTr="003C7E3D">
        <w:trPr>
          <w:cantSplit/>
          <w:trHeight w:val="505"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N°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7BDFA0B3" w:rsidR="004D5823" w:rsidRDefault="003C7E3D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>CodeFix</w:t>
            </w:r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194D8A9F" w:rsidR="009D5E8A" w:rsidRDefault="00CA0247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04.0</w:t>
            </w:r>
            <w:r w:rsidR="00196FBD">
              <w:rPr>
                <w:rFonts w:ascii="Tahoma" w:hAnsi="Tahoma"/>
              </w:rPr>
              <w:t>9</w:t>
            </w:r>
            <w:r w:rsidR="003C7E3D">
              <w:rPr>
                <w:rFonts w:ascii="Tahoma" w:hAnsi="Tahoma"/>
              </w:rPr>
              <w:t>.2025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76A02CB2" w:rsidR="009D5E8A" w:rsidRDefault="003C7E3D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 w:rsidRPr="003C7E3D">
              <w:rPr>
                <w:rFonts w:ascii="Tahoma" w:hAnsi="Tahoma"/>
                <w:lang w:val="es-ES"/>
              </w:rPr>
              <w:t>SMARTFLOW</w:t>
            </w:r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140B2B" w14:textId="100BBAB4" w:rsidR="0006703B" w:rsidRPr="00F14498" w:rsidRDefault="003C7E3D" w:rsidP="00F1449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  <w:r w:rsidRPr="00F14498">
              <w:rPr>
                <w:rFonts w:ascii="Arial" w:eastAsia="Arial Unicode MS" w:hAnsi="Arial" w:cs="Arial"/>
              </w:rPr>
              <w:t>Juan Castillo Loyola</w:t>
            </w:r>
          </w:p>
          <w:p w14:paraId="188AEEAE" w14:textId="77777777" w:rsidR="003C7E3D" w:rsidRDefault="003C7E3D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Mallely Calfilaf Aguayo</w:t>
            </w:r>
          </w:p>
          <w:p w14:paraId="3CE18146" w14:textId="77777777" w:rsidR="003C7E3D" w:rsidRDefault="003C7E3D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Duoc UC</w:t>
            </w:r>
          </w:p>
          <w:p w14:paraId="302473F7" w14:textId="77777777" w:rsidR="00A74CF5" w:rsidRDefault="00A74CF5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Banco Santander</w:t>
            </w:r>
          </w:p>
          <w:p w14:paraId="6CB6B990" w14:textId="180B9293" w:rsidR="00A74CF5" w:rsidRDefault="00A74CF5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Victor Godoy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4F1E8D" w14:textId="77777777" w:rsidR="0006703B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CodeFix</w:t>
            </w:r>
          </w:p>
          <w:p w14:paraId="69CF00C7" w14:textId="77777777" w:rsidR="003C7E3D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CodeFix</w:t>
            </w:r>
          </w:p>
          <w:p w14:paraId="587D6BC1" w14:textId="77777777" w:rsidR="003C7E3D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Duoc Uc</w:t>
            </w:r>
          </w:p>
          <w:p w14:paraId="7C892C64" w14:textId="28DFC946" w:rsidR="00A74CF5" w:rsidRDefault="00A74CF5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Bco Santader</w:t>
            </w:r>
          </w:p>
          <w:p w14:paraId="2D764D2F" w14:textId="730B5F99" w:rsidR="00A74CF5" w:rsidRDefault="00A74CF5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Victor</w:t>
            </w:r>
          </w:p>
          <w:p w14:paraId="38F9B6A2" w14:textId="145A97B2" w:rsidR="003C7E3D" w:rsidRPr="00910826" w:rsidRDefault="003C7E3D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06703B" w:rsidRPr="001F1E35" w:rsidRDefault="0006703B" w:rsidP="003C7E3D">
            <w:pPr>
              <w:spacing w:line="360" w:lineRule="auto"/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8DCF0" w14:textId="77777777" w:rsidR="0006703B" w:rsidRPr="00D1353E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3C7E3D" w14:paraId="4DF1C233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E3EAD" w14:textId="77777777" w:rsidR="003C7E3D" w:rsidRDefault="003C7E3D" w:rsidP="00F1449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76F27" w14:textId="77777777" w:rsidR="003C7E3D" w:rsidRPr="00AC50AA" w:rsidRDefault="003C7E3D" w:rsidP="003C7E3D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33A751" w14:textId="77777777" w:rsidR="003C7E3D" w:rsidRDefault="003C7E3D" w:rsidP="00F14498">
            <w:pPr>
              <w:numPr>
                <w:ilvl w:val="0"/>
                <w:numId w:val="0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+56950868263</w:t>
            </w:r>
          </w:p>
          <w:p w14:paraId="3C98769C" w14:textId="77777777" w:rsidR="003C7E3D" w:rsidRDefault="003C7E3D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+56945806075</w:t>
            </w:r>
          </w:p>
          <w:p w14:paraId="635A64AA" w14:textId="77777777" w:rsidR="003C7E3D" w:rsidRDefault="003C7E3D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+56222833232</w:t>
            </w:r>
          </w:p>
          <w:p w14:paraId="6993BB6D" w14:textId="77777777" w:rsidR="00A74CF5" w:rsidRDefault="00A74CF5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+56298239292</w:t>
            </w:r>
          </w:p>
          <w:p w14:paraId="31801232" w14:textId="030C841D" w:rsidR="00A74CF5" w:rsidRDefault="00A74CF5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+56298182848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14CF9A" w14:textId="0551C3F0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8" w:history="1"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codefixcontactojosue@codefix.cl</w:t>
              </w:r>
            </w:hyperlink>
          </w:p>
          <w:p w14:paraId="3E7AEE70" w14:textId="19507774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9" w:history="1"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codefixcontactomallely@codefix.cl</w:t>
              </w:r>
            </w:hyperlink>
          </w:p>
          <w:p w14:paraId="12BBF549" w14:textId="6E01FF32" w:rsidR="003C7E3D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10" w:history="1">
              <w:r w:rsidRPr="00F436BD">
                <w:rPr>
                  <w:rStyle w:val="Hipervnculo"/>
                  <w:rFonts w:ascii="Tahoma" w:hAnsi="Tahoma" w:cs="Tahoma"/>
                </w:rPr>
                <w:t>duocucproyectos@duocuc.cl</w:t>
              </w:r>
            </w:hyperlink>
          </w:p>
          <w:p w14:paraId="14853954" w14:textId="17223F26" w:rsidR="00A74CF5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11" w:history="1">
              <w:r w:rsidRPr="00F436BD">
                <w:rPr>
                  <w:rStyle w:val="Hipervnculo"/>
                  <w:rFonts w:ascii="Tahoma" w:hAnsi="Tahoma" w:cs="Tahoma"/>
                </w:rPr>
                <w:t>proyectosantader@santander.cl</w:t>
              </w:r>
            </w:hyperlink>
          </w:p>
          <w:p w14:paraId="431939DC" w14:textId="6712F367" w:rsidR="00A74CF5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proyectosvictor@victorgodoy.cl</w:t>
            </w:r>
          </w:p>
          <w:p w14:paraId="62B40088" w14:textId="77777777" w:rsidR="00A74CF5" w:rsidRPr="003C7E3D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  <w:p w14:paraId="1946D8A4" w14:textId="0DE53144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</w:rPr>
            </w:pPr>
          </w:p>
        </w:tc>
      </w:tr>
      <w:tr w:rsidR="003C7E3D" w14:paraId="58C8D6C7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77777777" w:rsidR="003C7E3D" w:rsidRDefault="003C7E3D" w:rsidP="003C7E3D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04446" w14:textId="77777777" w:rsid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3C7E3D" w:rsidRDefault="003C7E3D" w:rsidP="003C7E3D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3C7E3D" w:rsidRDefault="003C7E3D" w:rsidP="003C7E3D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3C7E3D" w14:paraId="240DEC05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3C7E3D" w:rsidRDefault="003C7E3D" w:rsidP="003C7E3D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77777777" w:rsid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3C7E3D" w:rsidRDefault="003C7E3D" w:rsidP="003C7E3D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3C7E3D" w:rsidRDefault="003C7E3D" w:rsidP="003C7E3D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74F28CA9" w14:textId="3F8C01D7" w:rsidR="00F14498" w:rsidRPr="00F14498" w:rsidRDefault="00F14498" w:rsidP="00F14498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F14498">
              <w:rPr>
                <w:rFonts w:ascii="Tahoma" w:hAnsi="Tahoma"/>
              </w:rPr>
              <w:t>Se revisaron los requerimientos y se aclararon dudas sobre los procesos actuales.</w:t>
            </w:r>
          </w:p>
          <w:p w14:paraId="584B142F" w14:textId="205774D4" w:rsidR="00DF6EA5" w:rsidRDefault="00F14498" w:rsidP="00F14498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 w:rsidRPr="00F14498">
              <w:rPr>
                <w:rFonts w:ascii="Tahoma" w:hAnsi="Tahoma"/>
              </w:rPr>
              <w:t>Se acordó programar una  reunión para revisión y validación de avances.</w:t>
            </w: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1142A188" w14:textId="77777777" w:rsidR="0080324E" w:rsidRDefault="0080324E" w:rsidP="0080324E">
            <w:pPr>
              <w:rPr>
                <w:rFonts w:ascii="Tahoma" w:hAnsi="Tahoma" w:cs="Tahoma"/>
              </w:rPr>
            </w:pPr>
          </w:p>
          <w:p w14:paraId="1BE72A27" w14:textId="41AE1301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 xml:space="preserve">Fecha: </w:t>
            </w:r>
            <w:r w:rsidR="00A74CF5">
              <w:rPr>
                <w:rFonts w:ascii="Tahoma" w:hAnsi="Tahoma" w:cs="Tahoma"/>
              </w:rPr>
              <w:t xml:space="preserve">Jueves </w:t>
            </w:r>
            <w:r w:rsidR="00CA0247">
              <w:rPr>
                <w:rFonts w:ascii="Tahoma" w:hAnsi="Tahoma" w:cs="Tahoma"/>
              </w:rPr>
              <w:t>04 de Septiembre 2025</w:t>
            </w:r>
          </w:p>
          <w:p w14:paraId="1E2AB4E5" w14:textId="574A8610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Lugar: DUOC UC – Sala de reuniones virtual</w:t>
            </w:r>
          </w:p>
          <w:p w14:paraId="7462BAA4" w14:textId="77777777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12406C08" w14:textId="77777777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7AD5D627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7A40C2A4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Asistentes:</w:t>
            </w:r>
          </w:p>
          <w:p w14:paraId="21780491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1453F33D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Juan Castillo Loyola (Jefe de Proyecto)</w:t>
            </w:r>
          </w:p>
          <w:p w14:paraId="6E773790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Mallely Calfilaf Aguayo (Gerente de Proyecto)</w:t>
            </w:r>
          </w:p>
          <w:p w14:paraId="5B3BFB69" w14:textId="3E761F0B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Duoc UC (Cliente</w:t>
            </w:r>
            <w:r>
              <w:rPr>
                <w:rFonts w:ascii="Tahoma" w:hAnsi="Tahoma" w:cs="Tahoma"/>
              </w:rPr>
              <w:t>)</w:t>
            </w:r>
          </w:p>
          <w:p w14:paraId="1DB262CF" w14:textId="521343A2" w:rsidR="00A74CF5" w:rsidRDefault="00A74CF5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Banco Santander (Patrocinador Principal)</w:t>
            </w:r>
          </w:p>
          <w:p w14:paraId="23A3D453" w14:textId="581529D9" w:rsidR="00A74CF5" w:rsidRPr="00F14498" w:rsidRDefault="00A74CF5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Victor Godoy (patrocinador Secundario)</w:t>
            </w:r>
          </w:p>
          <w:p w14:paraId="2728C06A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3EF34C97" w14:textId="4D3B8AE5" w:rsidR="00E7615C" w:rsidRDefault="00501F62" w:rsidP="00E7615C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501F62">
              <w:rPr>
                <w:rFonts w:ascii="Tahoma" w:hAnsi="Tahoma" w:cs="Tahoma"/>
              </w:rPr>
              <w:t>Durante la instancia se presentaron los avances logrados en el período de trabajo correspondiente, abarcando tanto los hitos alcanzados como las tareas en desarrollo. Se expusieron los progresos respecto a los objetivos definidos en la planificación inicial, evidenciando un cumplimiento progresivo de los plazos establecidos y la consolidación de entregables parciales que permiten medir el estado actual del proyecto.</w:t>
            </w:r>
          </w:p>
          <w:p w14:paraId="443BAA62" w14:textId="4157AA9E" w:rsidR="0080324E" w:rsidRDefault="0080324E" w:rsidP="00F14498">
            <w:pPr>
              <w:pStyle w:val="Paragraph1"/>
              <w:numPr>
                <w:ilvl w:val="0"/>
                <w:numId w:val="0"/>
              </w:numPr>
              <w:spacing w:before="0" w:after="120" w:line="240" w:lineRule="atLeast"/>
              <w:rPr>
                <w:rFonts w:ascii="Tahoma" w:hAnsi="Tahoma" w:cs="Tahoma"/>
              </w:rPr>
            </w:pP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393130DA" w:rsidR="004D5823" w:rsidRDefault="00501F62" w:rsidP="00F14498">
            <w:pPr>
              <w:pStyle w:val="Encabezad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avance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3B8E4FB5" w:rsidR="00321492" w:rsidRDefault="00501F62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 comprometen a terminar la mayoría de documentos</w:t>
            </w:r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0CD96720" w:rsidR="009D5E8A" w:rsidRDefault="0099092B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Alcance inicial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1D0149C7" w:rsidR="00501F62" w:rsidRDefault="00501F62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 compromete a dejar listo los mockups </w:t>
            </w: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55866492" w:rsidR="009D5E8A" w:rsidRDefault="0099092B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Próxima reunión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12DE2879" w:rsidR="009D5E8A" w:rsidRDefault="0099092B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 xml:space="preserve">Se fija la fecha para el </w:t>
            </w:r>
            <w:r w:rsidR="00501F62">
              <w:rPr>
                <w:rFonts w:ascii="Tahoma" w:hAnsi="Tahoma" w:cs="Tahoma"/>
              </w:rPr>
              <w:t>11.09.</w:t>
            </w:r>
            <w:r w:rsidRPr="0099092B">
              <w:rPr>
                <w:rFonts w:ascii="Tahoma" w:hAnsi="Tahoma" w:cs="Tahoma"/>
              </w:rPr>
              <w:t>2025 para validar requerimientos y revisar avances.</w:t>
            </w: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3882E447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 w:rsidRPr="0099092B">
              <w:rPr>
                <w:rFonts w:ascii="Arial" w:eastAsia="Arial Unicode MS" w:hAnsi="Arial" w:cs="Arial"/>
              </w:rPr>
              <w:t>Levantar requerimientos iniciales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19C9A233" w:rsidR="004D5823" w:rsidRDefault="00501F62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25</w:t>
            </w:r>
            <w:r w:rsidR="0099092B" w:rsidRPr="0099092B">
              <w:rPr>
                <w:rFonts w:ascii="Arial" w:eastAsia="Arial Unicode MS" w:hAnsi="Arial" w:cs="Arial"/>
              </w:rPr>
              <w:t>/0</w:t>
            </w:r>
            <w:r>
              <w:rPr>
                <w:rFonts w:ascii="Arial" w:eastAsia="Arial Unicode MS" w:hAnsi="Arial" w:cs="Arial"/>
              </w:rPr>
              <w:t>9</w:t>
            </w:r>
            <w:r w:rsidR="0099092B" w:rsidRPr="0099092B">
              <w:rPr>
                <w:rFonts w:ascii="Arial" w:eastAsia="Arial Unicode MS" w:hAnsi="Arial" w:cs="Arial"/>
              </w:rPr>
              <w:t>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1E8F0F74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 w:rsidRPr="0099092B">
              <w:rPr>
                <w:rFonts w:ascii="Arial" w:eastAsia="Arial Unicode MS" w:hAnsi="Arial" w:cs="Arial"/>
              </w:rPr>
              <w:t>Equipo de Proyecto</w:t>
            </w:r>
          </w:p>
        </w:tc>
      </w:tr>
      <w:tr w:rsidR="004D5823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7AB7000D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 w:rsidRPr="0099092B">
              <w:rPr>
                <w:rFonts w:ascii="Arial" w:eastAsia="Arial Unicode MS" w:hAnsi="Arial" w:cs="Arial"/>
              </w:rPr>
              <w:t xml:space="preserve">Preparar </w:t>
            </w:r>
            <w:r>
              <w:rPr>
                <w:rFonts w:ascii="Arial" w:eastAsia="Arial Unicode MS" w:hAnsi="Arial" w:cs="Arial"/>
              </w:rPr>
              <w:t xml:space="preserve">documentación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78BDB0F3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</w:t>
            </w:r>
            <w:r w:rsidR="00501F62">
              <w:rPr>
                <w:rFonts w:ascii="Arial" w:eastAsia="Arial Unicode MS" w:hAnsi="Arial" w:cs="Arial"/>
              </w:rPr>
              <w:t>5</w:t>
            </w:r>
            <w:r>
              <w:rPr>
                <w:rFonts w:ascii="Arial" w:eastAsia="Arial Unicode MS" w:hAnsi="Arial" w:cs="Arial"/>
              </w:rPr>
              <w:t>/0</w:t>
            </w:r>
            <w:r w:rsidR="00501F62">
              <w:rPr>
                <w:rFonts w:ascii="Arial" w:eastAsia="Arial Unicode MS" w:hAnsi="Arial" w:cs="Arial"/>
              </w:rPr>
              <w:t>9</w:t>
            </w:r>
            <w:r>
              <w:rPr>
                <w:rFonts w:ascii="Arial" w:eastAsia="Arial Unicode MS" w:hAnsi="Arial" w:cs="Arial"/>
              </w:rPr>
              <w:t>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3D067447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Gerente General</w:t>
            </w:r>
          </w:p>
        </w:tc>
      </w:tr>
      <w:tr w:rsidR="004D5823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294D04E0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generar </w:t>
            </w:r>
            <w:r w:rsidR="00501F62">
              <w:rPr>
                <w:rFonts w:ascii="Arial" w:eastAsia="Arial Unicode MS" w:hAnsi="Arial" w:cs="Arial"/>
              </w:rPr>
              <w:t>reunion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35361FC9" w:rsidR="004D5823" w:rsidRDefault="00501F62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11</w:t>
            </w:r>
            <w:r w:rsidR="0099092B">
              <w:rPr>
                <w:rFonts w:ascii="Arial" w:eastAsia="Arial Unicode MS" w:hAnsi="Arial" w:cs="Arial"/>
              </w:rPr>
              <w:t>/0</w:t>
            </w:r>
            <w:r>
              <w:rPr>
                <w:rFonts w:ascii="Arial" w:eastAsia="Arial Unicode MS" w:hAnsi="Arial" w:cs="Arial"/>
              </w:rPr>
              <w:t>9</w:t>
            </w:r>
            <w:r w:rsidR="0099092B">
              <w:rPr>
                <w:rFonts w:ascii="Arial" w:eastAsia="Arial Unicode MS" w:hAnsi="Arial" w:cs="Arial"/>
              </w:rPr>
              <w:t>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046A9274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de proyecto</w:t>
            </w: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7E8FA898" w:rsidR="004D5823" w:rsidRPr="0099092B" w:rsidRDefault="0099092B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 xml:space="preserve">Se cita a patrocinadores para reunión del </w:t>
            </w:r>
            <w:r w:rsidR="00501F62">
              <w:rPr>
                <w:rFonts w:ascii="Tahoma" w:hAnsi="Tahoma" w:cs="Tahoma"/>
              </w:rPr>
              <w:t>11.09.2025</w:t>
            </w:r>
          </w:p>
        </w:tc>
      </w:tr>
    </w:tbl>
    <w:p w14:paraId="3D4B9C58" w14:textId="77777777" w:rsidR="004D5823" w:rsidRDefault="004D5823" w:rsidP="00910826"/>
    <w:sectPr w:rsidR="004D58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DD239" w14:textId="77777777" w:rsidR="002C68C0" w:rsidRDefault="002C68C0">
      <w:r>
        <w:separator/>
      </w:r>
    </w:p>
  </w:endnote>
  <w:endnote w:type="continuationSeparator" w:id="0">
    <w:p w14:paraId="6AB342D8" w14:textId="77777777" w:rsidR="002C68C0" w:rsidRDefault="002C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r w:rsidR="00803496">
      <w:rPr>
        <w:rFonts w:ascii="Tahoma" w:hAnsi="Tahoma"/>
        <w:lang w:val="fr-FR"/>
      </w:rPr>
      <w:t>Duoc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D3AF3" w14:textId="77777777" w:rsidR="002C68C0" w:rsidRDefault="002C68C0">
      <w:r>
        <w:separator/>
      </w:r>
    </w:p>
  </w:footnote>
  <w:footnote w:type="continuationSeparator" w:id="0">
    <w:p w14:paraId="6EBCEAE0" w14:textId="77777777" w:rsidR="002C68C0" w:rsidRDefault="002C6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EE75" w14:textId="0BB37E09" w:rsidR="004D5823" w:rsidRDefault="00B82CB5">
    <w:pPr>
      <w:numPr>
        <w:ilvl w:val="0"/>
        <w:numId w:val="0"/>
      </w:numPr>
    </w:pPr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6018">
    <w:abstractNumId w:val="0"/>
  </w:num>
  <w:num w:numId="2" w16cid:durableId="503478105">
    <w:abstractNumId w:val="10"/>
  </w:num>
  <w:num w:numId="3" w16cid:durableId="671104450">
    <w:abstractNumId w:val="6"/>
  </w:num>
  <w:num w:numId="4" w16cid:durableId="1720202760">
    <w:abstractNumId w:val="14"/>
  </w:num>
  <w:num w:numId="5" w16cid:durableId="1251817787">
    <w:abstractNumId w:val="11"/>
  </w:num>
  <w:num w:numId="6" w16cid:durableId="511451714">
    <w:abstractNumId w:val="2"/>
  </w:num>
  <w:num w:numId="7" w16cid:durableId="1554461939">
    <w:abstractNumId w:val="3"/>
  </w:num>
  <w:num w:numId="8" w16cid:durableId="574583367">
    <w:abstractNumId w:val="15"/>
  </w:num>
  <w:num w:numId="9" w16cid:durableId="910309261">
    <w:abstractNumId w:val="7"/>
  </w:num>
  <w:num w:numId="10" w16cid:durableId="862792221">
    <w:abstractNumId w:val="17"/>
  </w:num>
  <w:num w:numId="11" w16cid:durableId="2082555965">
    <w:abstractNumId w:val="12"/>
  </w:num>
  <w:num w:numId="12" w16cid:durableId="249002401">
    <w:abstractNumId w:val="18"/>
  </w:num>
  <w:num w:numId="13" w16cid:durableId="639068430">
    <w:abstractNumId w:val="9"/>
  </w:num>
  <w:num w:numId="14" w16cid:durableId="13710350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0"/>
  </w:num>
  <w:num w:numId="16" w16cid:durableId="80416260">
    <w:abstractNumId w:val="5"/>
  </w:num>
  <w:num w:numId="17" w16cid:durableId="130441396">
    <w:abstractNumId w:val="4"/>
  </w:num>
  <w:num w:numId="18" w16cid:durableId="612977884">
    <w:abstractNumId w:val="10"/>
  </w:num>
  <w:num w:numId="19" w16cid:durableId="748694107">
    <w:abstractNumId w:val="16"/>
  </w:num>
  <w:num w:numId="20" w16cid:durableId="306396132">
    <w:abstractNumId w:val="10"/>
  </w:num>
  <w:num w:numId="21" w16cid:durableId="552086457">
    <w:abstractNumId w:val="1"/>
  </w:num>
  <w:num w:numId="22" w16cid:durableId="412121586">
    <w:abstractNumId w:val="10"/>
  </w:num>
  <w:num w:numId="23" w16cid:durableId="932201381">
    <w:abstractNumId w:val="10"/>
  </w:num>
  <w:num w:numId="24" w16cid:durableId="1401751577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15F03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53C97"/>
    <w:rsid w:val="00162A53"/>
    <w:rsid w:val="0018202A"/>
    <w:rsid w:val="00195085"/>
    <w:rsid w:val="00196FBD"/>
    <w:rsid w:val="001A5C75"/>
    <w:rsid w:val="001F1E35"/>
    <w:rsid w:val="002013C7"/>
    <w:rsid w:val="0022355F"/>
    <w:rsid w:val="002547F5"/>
    <w:rsid w:val="00265DF2"/>
    <w:rsid w:val="002C68C0"/>
    <w:rsid w:val="002D3E83"/>
    <w:rsid w:val="002E6099"/>
    <w:rsid w:val="002E7958"/>
    <w:rsid w:val="00317966"/>
    <w:rsid w:val="00321492"/>
    <w:rsid w:val="003B155E"/>
    <w:rsid w:val="003C7E3D"/>
    <w:rsid w:val="00435150"/>
    <w:rsid w:val="0044572D"/>
    <w:rsid w:val="00447A70"/>
    <w:rsid w:val="004927ED"/>
    <w:rsid w:val="00494602"/>
    <w:rsid w:val="004D5823"/>
    <w:rsid w:val="00501F62"/>
    <w:rsid w:val="00502915"/>
    <w:rsid w:val="00554FA6"/>
    <w:rsid w:val="005C27A1"/>
    <w:rsid w:val="005F699F"/>
    <w:rsid w:val="00657B3D"/>
    <w:rsid w:val="00697E4B"/>
    <w:rsid w:val="006A762E"/>
    <w:rsid w:val="006D0A45"/>
    <w:rsid w:val="006D5051"/>
    <w:rsid w:val="007512F2"/>
    <w:rsid w:val="0076067D"/>
    <w:rsid w:val="007935E6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9092B"/>
    <w:rsid w:val="009956E8"/>
    <w:rsid w:val="009A6D08"/>
    <w:rsid w:val="009A72D3"/>
    <w:rsid w:val="009B3F96"/>
    <w:rsid w:val="009D5E8A"/>
    <w:rsid w:val="00A31085"/>
    <w:rsid w:val="00A4039F"/>
    <w:rsid w:val="00A44744"/>
    <w:rsid w:val="00A74CF5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54F6B"/>
    <w:rsid w:val="00C56DC7"/>
    <w:rsid w:val="00C57555"/>
    <w:rsid w:val="00C80BEE"/>
    <w:rsid w:val="00C90E48"/>
    <w:rsid w:val="00CA0247"/>
    <w:rsid w:val="00D1353E"/>
    <w:rsid w:val="00D21E82"/>
    <w:rsid w:val="00D75043"/>
    <w:rsid w:val="00D84FDC"/>
    <w:rsid w:val="00DA2898"/>
    <w:rsid w:val="00DA32E6"/>
    <w:rsid w:val="00DF0B47"/>
    <w:rsid w:val="00DF6EA5"/>
    <w:rsid w:val="00E326CC"/>
    <w:rsid w:val="00E405A6"/>
    <w:rsid w:val="00E40801"/>
    <w:rsid w:val="00E7615C"/>
    <w:rsid w:val="00E8799E"/>
    <w:rsid w:val="00ED3913"/>
    <w:rsid w:val="00EE60AB"/>
    <w:rsid w:val="00EF5C59"/>
    <w:rsid w:val="00F14498"/>
    <w:rsid w:val="00F82046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  <w:style w:type="character" w:styleId="Mencinsinresolver">
    <w:name w:val="Unresolved Mention"/>
    <w:basedOn w:val="Fuentedeprrafopredeter"/>
    <w:uiPriority w:val="99"/>
    <w:semiHidden/>
    <w:unhideWhenUsed/>
    <w:rsid w:val="003C7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fixcontactojosue@codefix.c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oyectosantader@santander.c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duocucproyectos@duocuc.c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defixcontactomallely@codefix.c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8</TotalTime>
  <Pages>2</Pages>
  <Words>295</Words>
  <Characters>1911</Characters>
  <Application>Microsoft Office Word</Application>
  <DocSecurity>0</DocSecurity>
  <Lines>119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JUAN JOSUE CASTILLO LOYOLA</cp:lastModifiedBy>
  <cp:revision>4</cp:revision>
  <cp:lastPrinted>2008-08-04T13:42:00Z</cp:lastPrinted>
  <dcterms:created xsi:type="dcterms:W3CDTF">2025-10-02T19:30:00Z</dcterms:created>
  <dcterms:modified xsi:type="dcterms:W3CDTF">2025-10-02T21:07:00Z</dcterms:modified>
</cp:coreProperties>
</file>