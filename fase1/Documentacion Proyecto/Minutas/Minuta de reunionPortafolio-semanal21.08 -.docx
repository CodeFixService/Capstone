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D2D8D7" w14:textId="77777777" w:rsidR="004D5823" w:rsidRDefault="004D5823">
      <w:pPr>
        <w:pStyle w:val="Ttulo"/>
        <w:spacing w:after="360" w:line="240" w:lineRule="atLeast"/>
        <w:rPr>
          <w:rFonts w:ascii="Tahoma" w:hAnsi="Tahoma"/>
          <w:sz w:val="20"/>
        </w:rPr>
      </w:pPr>
      <w:r>
        <w:rPr>
          <w:rFonts w:ascii="Tahoma" w:hAnsi="Tahoma"/>
        </w:rPr>
        <w:t>Minuta de Reunión</w:t>
      </w:r>
    </w:p>
    <w:tbl>
      <w:tblPr>
        <w:tblW w:w="1034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1276"/>
        <w:gridCol w:w="2693"/>
        <w:gridCol w:w="2411"/>
        <w:gridCol w:w="2692"/>
      </w:tblGrid>
      <w:tr w:rsidR="004D5823" w14:paraId="1A31DE9D" w14:textId="77777777" w:rsidTr="003C7E3D">
        <w:trPr>
          <w:cantSplit/>
          <w:trHeight w:val="505"/>
        </w:trPr>
        <w:tc>
          <w:tcPr>
            <w:tcW w:w="10348" w:type="dxa"/>
            <w:gridSpan w:val="5"/>
            <w:tcBorders>
              <w:bottom w:val="nil"/>
            </w:tcBorders>
            <w:shd w:val="clear" w:color="auto" w:fill="C0C0C0"/>
          </w:tcPr>
          <w:p w14:paraId="49D56288" w14:textId="77777777" w:rsidR="004D5823" w:rsidRDefault="004D5823">
            <w:pPr>
              <w:jc w:val="center"/>
              <w:rPr>
                <w:rFonts w:ascii="Tahoma" w:hAnsi="Tahoma"/>
                <w:b/>
                <w:bCs/>
                <w:sz w:val="24"/>
              </w:rPr>
            </w:pPr>
            <w:r>
              <w:rPr>
                <w:rFonts w:ascii="Tahoma" w:hAnsi="Tahoma"/>
                <w:b/>
                <w:bCs/>
                <w:sz w:val="24"/>
              </w:rPr>
              <w:t>Reunión</w:t>
            </w:r>
          </w:p>
        </w:tc>
      </w:tr>
      <w:tr w:rsidR="004D5823" w14:paraId="7FD94FA1" w14:textId="77777777">
        <w:tc>
          <w:tcPr>
            <w:tcW w:w="1276" w:type="dxa"/>
            <w:tcBorders>
              <w:bottom w:val="single" w:sz="4" w:space="0" w:color="auto"/>
            </w:tcBorders>
            <w:shd w:val="pct20" w:color="auto" w:fill="FFFFFF"/>
          </w:tcPr>
          <w:p w14:paraId="0635F366" w14:textId="77777777" w:rsidR="004D5823" w:rsidRDefault="004D5823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N°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pct20" w:color="auto" w:fill="FFFFFF"/>
          </w:tcPr>
          <w:p w14:paraId="5EC732AC" w14:textId="77777777" w:rsidR="004D5823" w:rsidRDefault="004D5823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Versión</w:t>
            </w:r>
          </w:p>
        </w:tc>
        <w:tc>
          <w:tcPr>
            <w:tcW w:w="5104" w:type="dxa"/>
            <w:gridSpan w:val="2"/>
            <w:tcBorders>
              <w:bottom w:val="single" w:sz="4" w:space="0" w:color="auto"/>
            </w:tcBorders>
            <w:shd w:val="pct20" w:color="auto" w:fill="FFFFFF"/>
          </w:tcPr>
          <w:p w14:paraId="1AEFC72E" w14:textId="77777777" w:rsidR="004D5823" w:rsidRDefault="004D5823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Descripción</w:t>
            </w:r>
          </w:p>
        </w:tc>
        <w:tc>
          <w:tcPr>
            <w:tcW w:w="2692" w:type="dxa"/>
            <w:tcBorders>
              <w:bottom w:val="single" w:sz="4" w:space="0" w:color="auto"/>
            </w:tcBorders>
            <w:shd w:val="pct20" w:color="auto" w:fill="FFFFFF"/>
          </w:tcPr>
          <w:p w14:paraId="7BB8E941" w14:textId="77777777" w:rsidR="004D5823" w:rsidRDefault="004D5823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Autor</w:t>
            </w:r>
          </w:p>
        </w:tc>
      </w:tr>
      <w:tr w:rsidR="004D5823" w14:paraId="3CE62C04" w14:textId="77777777">
        <w:tc>
          <w:tcPr>
            <w:tcW w:w="1276" w:type="dxa"/>
            <w:tcBorders>
              <w:bottom w:val="single" w:sz="4" w:space="0" w:color="auto"/>
            </w:tcBorders>
          </w:tcPr>
          <w:p w14:paraId="4ED0DEC8" w14:textId="77777777" w:rsidR="004D5823" w:rsidRDefault="008F1ABB" w:rsidP="00C80BEE">
            <w:pPr>
              <w:numPr>
                <w:ilvl w:val="0"/>
                <w:numId w:val="0"/>
              </w:numPr>
              <w:rPr>
                <w:rFonts w:ascii="Tahoma" w:hAnsi="Tahoma"/>
              </w:rPr>
            </w:pPr>
            <w:r>
              <w:rPr>
                <w:rFonts w:ascii="Tahoma" w:hAnsi="Tahoma"/>
              </w:rPr>
              <w:t>APT</w:t>
            </w:r>
            <w:r w:rsidR="001514DA">
              <w:rPr>
                <w:rFonts w:ascii="Tahoma" w:hAnsi="Tahoma"/>
              </w:rPr>
              <w:t xml:space="preserve"> - 0</w:t>
            </w:r>
            <w:r w:rsidR="00C80BEE">
              <w:rPr>
                <w:rFonts w:ascii="Tahoma" w:hAnsi="Tahoma"/>
              </w:rPr>
              <w:t>1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DFF6BE8" w14:textId="77777777" w:rsidR="004D5823" w:rsidRDefault="004D5823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1.0</w:t>
            </w:r>
          </w:p>
        </w:tc>
        <w:tc>
          <w:tcPr>
            <w:tcW w:w="5104" w:type="dxa"/>
            <w:gridSpan w:val="2"/>
            <w:tcBorders>
              <w:bottom w:val="single" w:sz="4" w:space="0" w:color="auto"/>
            </w:tcBorders>
          </w:tcPr>
          <w:p w14:paraId="0ADB878A" w14:textId="77777777" w:rsidR="004D5823" w:rsidRDefault="008F1ABB" w:rsidP="0006703B">
            <w:pPr>
              <w:pStyle w:val="Encabezado"/>
              <w:numPr>
                <w:ilvl w:val="0"/>
                <w:numId w:val="0"/>
              </w:numPr>
              <w:tabs>
                <w:tab w:val="clear" w:pos="4320"/>
                <w:tab w:val="clear" w:pos="8640"/>
              </w:tabs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Asignatura </w:t>
            </w:r>
            <w:r w:rsidR="009D5E8A">
              <w:rPr>
                <w:rFonts w:ascii="Tahoma" w:hAnsi="Tahoma"/>
              </w:rPr>
              <w:t>Portafolio de Titulo</w:t>
            </w:r>
            <w:r w:rsidR="00DA2898">
              <w:rPr>
                <w:rFonts w:ascii="Tahoma" w:hAnsi="Tahoma"/>
              </w:rPr>
              <w:t xml:space="preserve"> </w:t>
            </w:r>
          </w:p>
        </w:tc>
        <w:tc>
          <w:tcPr>
            <w:tcW w:w="2692" w:type="dxa"/>
            <w:tcBorders>
              <w:bottom w:val="single" w:sz="4" w:space="0" w:color="auto"/>
            </w:tcBorders>
          </w:tcPr>
          <w:p w14:paraId="22EB6DF6" w14:textId="7BDFA0B3" w:rsidR="004D5823" w:rsidRDefault="003C7E3D">
            <w:pPr>
              <w:pStyle w:val="Encabezado"/>
              <w:numPr>
                <w:ilvl w:val="0"/>
                <w:numId w:val="0"/>
              </w:numPr>
              <w:tabs>
                <w:tab w:val="clear" w:pos="4320"/>
                <w:tab w:val="clear" w:pos="8640"/>
              </w:tabs>
              <w:rPr>
                <w:rFonts w:ascii="Tahoma" w:hAnsi="Tahoma"/>
                <w:lang w:val="es-ES"/>
              </w:rPr>
            </w:pPr>
            <w:r>
              <w:rPr>
                <w:rFonts w:ascii="Tahoma" w:hAnsi="Tahoma"/>
                <w:lang w:val="es-ES"/>
              </w:rPr>
              <w:t>CodeFix</w:t>
            </w:r>
          </w:p>
        </w:tc>
      </w:tr>
      <w:tr w:rsidR="009D5E8A" w14:paraId="1A4AC5BF" w14:textId="77777777" w:rsidTr="0018202A">
        <w:tc>
          <w:tcPr>
            <w:tcW w:w="2552" w:type="dxa"/>
            <w:gridSpan w:val="2"/>
            <w:tcBorders>
              <w:bottom w:val="single" w:sz="4" w:space="0" w:color="auto"/>
            </w:tcBorders>
            <w:shd w:val="pct20" w:color="auto" w:fill="FFFFFF"/>
          </w:tcPr>
          <w:p w14:paraId="65337163" w14:textId="77777777" w:rsidR="009D5E8A" w:rsidRDefault="009D5E8A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Fecha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20" w:color="auto" w:fill="FFFFFF"/>
          </w:tcPr>
          <w:p w14:paraId="0191DE4D" w14:textId="77777777" w:rsidR="009D5E8A" w:rsidRDefault="009D5E8A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Ubicación</w:t>
            </w:r>
          </w:p>
        </w:tc>
        <w:tc>
          <w:tcPr>
            <w:tcW w:w="5103" w:type="dxa"/>
            <w:gridSpan w:val="2"/>
            <w:tcBorders>
              <w:bottom w:val="single" w:sz="4" w:space="0" w:color="auto"/>
            </w:tcBorders>
            <w:shd w:val="pct20" w:color="auto" w:fill="FFFFFF"/>
          </w:tcPr>
          <w:p w14:paraId="5409E2B3" w14:textId="77777777" w:rsidR="009D5E8A" w:rsidRDefault="009D5E8A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Proyecto</w:t>
            </w:r>
          </w:p>
        </w:tc>
      </w:tr>
      <w:tr w:rsidR="009D5E8A" w14:paraId="5D534C94" w14:textId="77777777" w:rsidTr="0018202A"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14:paraId="4190F1B9" w14:textId="2C8FD9D6" w:rsidR="009D5E8A" w:rsidRDefault="00A74CF5" w:rsidP="009D5E8A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21</w:t>
            </w:r>
            <w:r w:rsidR="003C7E3D">
              <w:rPr>
                <w:rFonts w:ascii="Tahoma" w:hAnsi="Tahoma"/>
              </w:rPr>
              <w:t>.08.2025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70962F07" w14:textId="77777777" w:rsidR="009D5E8A" w:rsidRDefault="009D5E8A" w:rsidP="009D5E8A">
            <w:pPr>
              <w:pStyle w:val="Encabezado"/>
              <w:numPr>
                <w:ilvl w:val="0"/>
                <w:numId w:val="0"/>
              </w:numPr>
              <w:tabs>
                <w:tab w:val="clear" w:pos="4320"/>
                <w:tab w:val="clear" w:pos="8640"/>
              </w:tabs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Duoc UC.</w:t>
            </w:r>
          </w:p>
        </w:tc>
        <w:tc>
          <w:tcPr>
            <w:tcW w:w="5103" w:type="dxa"/>
            <w:gridSpan w:val="2"/>
            <w:tcBorders>
              <w:bottom w:val="single" w:sz="4" w:space="0" w:color="auto"/>
            </w:tcBorders>
          </w:tcPr>
          <w:p w14:paraId="4C97242A" w14:textId="76A02CB2" w:rsidR="009D5E8A" w:rsidRDefault="003C7E3D" w:rsidP="009D5E8A">
            <w:pPr>
              <w:pStyle w:val="Encabezado"/>
              <w:numPr>
                <w:ilvl w:val="0"/>
                <w:numId w:val="0"/>
              </w:numPr>
              <w:tabs>
                <w:tab w:val="clear" w:pos="4320"/>
                <w:tab w:val="clear" w:pos="8640"/>
              </w:tabs>
              <w:jc w:val="center"/>
              <w:rPr>
                <w:rFonts w:ascii="Tahoma" w:hAnsi="Tahoma"/>
                <w:lang w:val="es-ES"/>
              </w:rPr>
            </w:pPr>
            <w:r w:rsidRPr="003C7E3D">
              <w:rPr>
                <w:rFonts w:ascii="Tahoma" w:hAnsi="Tahoma"/>
                <w:lang w:val="es-ES"/>
              </w:rPr>
              <w:t>SMARTFLOW</w:t>
            </w:r>
          </w:p>
        </w:tc>
      </w:tr>
    </w:tbl>
    <w:p w14:paraId="5FADA421" w14:textId="77777777" w:rsidR="004D5823" w:rsidRDefault="004D5823">
      <w:pPr>
        <w:pStyle w:val="Encabezado"/>
        <w:numPr>
          <w:ilvl w:val="0"/>
          <w:numId w:val="0"/>
        </w:numPr>
        <w:tabs>
          <w:tab w:val="clear" w:pos="4320"/>
          <w:tab w:val="clear" w:pos="8640"/>
        </w:tabs>
        <w:rPr>
          <w:rFonts w:ascii="Tahoma" w:hAnsi="Tahoma"/>
        </w:rPr>
      </w:pPr>
    </w:p>
    <w:tbl>
      <w:tblPr>
        <w:tblW w:w="10348" w:type="dxa"/>
        <w:tblInd w:w="-12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70"/>
        <w:gridCol w:w="1559"/>
        <w:gridCol w:w="1559"/>
        <w:gridCol w:w="3260"/>
      </w:tblGrid>
      <w:tr w:rsidR="004D5823" w14:paraId="428555CF" w14:textId="77777777">
        <w:trPr>
          <w:trHeight w:val="300"/>
        </w:trPr>
        <w:tc>
          <w:tcPr>
            <w:tcW w:w="103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37E6214" w14:textId="77777777" w:rsidR="004D5823" w:rsidRDefault="004D5823">
            <w:pPr>
              <w:jc w:val="center"/>
              <w:rPr>
                <w:rFonts w:ascii="Tahoma" w:eastAsia="Arial Unicode MS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</w:rPr>
              <w:t>Participantes</w:t>
            </w:r>
          </w:p>
        </w:tc>
      </w:tr>
      <w:tr w:rsidR="0006703B" w14:paraId="76992894" w14:textId="77777777" w:rsidTr="00BA052E">
        <w:trPr>
          <w:trHeight w:val="510"/>
        </w:trPr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039B70D" w14:textId="77777777" w:rsidR="0006703B" w:rsidRDefault="0006703B">
            <w:pPr>
              <w:jc w:val="center"/>
              <w:rPr>
                <w:rFonts w:ascii="Tahoma" w:eastAsia="Arial Unicode MS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Nombre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13020D4" w14:textId="77777777" w:rsidR="0006703B" w:rsidRDefault="0006703B">
            <w:pPr>
              <w:jc w:val="center"/>
              <w:rPr>
                <w:rFonts w:ascii="Tahoma" w:eastAsia="Arial Unicode MS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Empresa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E6813D8" w14:textId="77777777" w:rsidR="0006703B" w:rsidRDefault="0006703B">
            <w:pPr>
              <w:jc w:val="center"/>
              <w:rPr>
                <w:rFonts w:ascii="Tahoma" w:eastAsia="Arial Unicode MS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Teléfono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9CE3376" w14:textId="77777777" w:rsidR="0006703B" w:rsidRDefault="0006703B">
            <w:pPr>
              <w:jc w:val="center"/>
              <w:rPr>
                <w:rFonts w:ascii="Tahoma" w:eastAsia="Arial Unicode MS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e-mail</w:t>
            </w:r>
          </w:p>
        </w:tc>
      </w:tr>
      <w:tr w:rsidR="0006703B" w14:paraId="0F70C1FA" w14:textId="77777777" w:rsidTr="00BA052E">
        <w:trPr>
          <w:trHeight w:val="255"/>
        </w:trPr>
        <w:tc>
          <w:tcPr>
            <w:tcW w:w="3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B140B2B" w14:textId="100BBAB4" w:rsidR="0006703B" w:rsidRPr="00F14498" w:rsidRDefault="003C7E3D" w:rsidP="00F14498">
            <w:pPr>
              <w:numPr>
                <w:ilvl w:val="0"/>
                <w:numId w:val="0"/>
              </w:numPr>
              <w:rPr>
                <w:rFonts w:ascii="Arial" w:eastAsia="Arial Unicode MS" w:hAnsi="Arial" w:cs="Arial"/>
              </w:rPr>
            </w:pPr>
            <w:r w:rsidRPr="00F14498">
              <w:rPr>
                <w:rFonts w:ascii="Arial" w:eastAsia="Arial Unicode MS" w:hAnsi="Arial" w:cs="Arial"/>
              </w:rPr>
              <w:t>Juan Castillo Loyola</w:t>
            </w:r>
          </w:p>
          <w:p w14:paraId="188AEEAE" w14:textId="77777777" w:rsidR="003C7E3D" w:rsidRDefault="003C7E3D" w:rsidP="00F14498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Mallely Calfilaf Aguayo</w:t>
            </w:r>
          </w:p>
          <w:p w14:paraId="3CE18146" w14:textId="77777777" w:rsidR="003C7E3D" w:rsidRDefault="003C7E3D" w:rsidP="00F14498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Duoc UC</w:t>
            </w:r>
          </w:p>
          <w:p w14:paraId="302473F7" w14:textId="77777777" w:rsidR="00A74CF5" w:rsidRDefault="00A74CF5" w:rsidP="00F14498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Banco Santander</w:t>
            </w:r>
          </w:p>
          <w:p w14:paraId="6CB6B990" w14:textId="180B9293" w:rsidR="00A74CF5" w:rsidRDefault="00A74CF5" w:rsidP="00F14498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Victor Godoy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14F1E8D" w14:textId="77777777" w:rsidR="0006703B" w:rsidRDefault="003C7E3D" w:rsidP="00AC50A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CodeFix</w:t>
            </w:r>
          </w:p>
          <w:p w14:paraId="69CF00C7" w14:textId="77777777" w:rsidR="003C7E3D" w:rsidRDefault="003C7E3D" w:rsidP="00AC50A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CodeFix</w:t>
            </w:r>
          </w:p>
          <w:p w14:paraId="587D6BC1" w14:textId="77777777" w:rsidR="003C7E3D" w:rsidRDefault="003C7E3D" w:rsidP="00AC50A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Duoc Uc</w:t>
            </w:r>
          </w:p>
          <w:p w14:paraId="7C892C64" w14:textId="28DFC946" w:rsidR="00A74CF5" w:rsidRDefault="00A74CF5" w:rsidP="00AC50A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Bco Santader</w:t>
            </w:r>
          </w:p>
          <w:p w14:paraId="2D764D2F" w14:textId="730B5F99" w:rsidR="00A74CF5" w:rsidRDefault="00A74CF5" w:rsidP="00AC50A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Victor</w:t>
            </w:r>
          </w:p>
          <w:p w14:paraId="38F9B6A2" w14:textId="145A97B2" w:rsidR="003C7E3D" w:rsidRPr="00910826" w:rsidRDefault="003C7E3D" w:rsidP="00AC50AA">
            <w:pPr>
              <w:rPr>
                <w:rFonts w:ascii="Tahoma" w:hAnsi="Tahoma" w:cs="Tahom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EE03F4A" w14:textId="77777777" w:rsidR="0006703B" w:rsidRPr="001F1E35" w:rsidRDefault="0006703B" w:rsidP="003C7E3D">
            <w:pPr>
              <w:spacing w:line="360" w:lineRule="auto"/>
              <w:jc w:val="right"/>
              <w:rPr>
                <w:rFonts w:ascii="Tahoma" w:hAnsi="Tahoma" w:cs="Tahoma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BE8DCF0" w14:textId="77777777" w:rsidR="0006703B" w:rsidRPr="00D1353E" w:rsidRDefault="0006703B" w:rsidP="00AC50AA">
            <w:pPr>
              <w:numPr>
                <w:ilvl w:val="0"/>
                <w:numId w:val="0"/>
              </w:numPr>
              <w:rPr>
                <w:rFonts w:ascii="Tahoma" w:hAnsi="Tahoma" w:cs="Tahoma"/>
                <w:color w:val="0000FF"/>
                <w:u w:val="single"/>
              </w:rPr>
            </w:pPr>
          </w:p>
        </w:tc>
      </w:tr>
      <w:tr w:rsidR="003C7E3D" w14:paraId="4DF1C233" w14:textId="77777777" w:rsidTr="00BA052E">
        <w:trPr>
          <w:trHeight w:val="255"/>
        </w:trPr>
        <w:tc>
          <w:tcPr>
            <w:tcW w:w="3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3CE3EAD" w14:textId="77777777" w:rsidR="003C7E3D" w:rsidRDefault="003C7E3D" w:rsidP="00F14498">
            <w:pPr>
              <w:numPr>
                <w:ilvl w:val="0"/>
                <w:numId w:val="0"/>
              </w:numPr>
              <w:rPr>
                <w:rFonts w:ascii="Arial" w:eastAsia="Arial Unicode MS" w:hAnsi="Arial" w:cs="Arial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A476F27" w14:textId="77777777" w:rsidR="003C7E3D" w:rsidRPr="00AC50AA" w:rsidRDefault="003C7E3D" w:rsidP="003C7E3D">
            <w:pPr>
              <w:rPr>
                <w:rFonts w:ascii="Tahoma" w:hAnsi="Tahoma" w:cs="Tahom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B33A751" w14:textId="77777777" w:rsidR="003C7E3D" w:rsidRDefault="003C7E3D" w:rsidP="00F14498">
            <w:pPr>
              <w:numPr>
                <w:ilvl w:val="0"/>
                <w:numId w:val="0"/>
              </w:num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+56950868263</w:t>
            </w:r>
          </w:p>
          <w:p w14:paraId="3C98769C" w14:textId="77777777" w:rsidR="003C7E3D" w:rsidRDefault="003C7E3D" w:rsidP="003C7E3D">
            <w:p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+56945806075</w:t>
            </w:r>
          </w:p>
          <w:p w14:paraId="635A64AA" w14:textId="77777777" w:rsidR="003C7E3D" w:rsidRDefault="003C7E3D" w:rsidP="003C7E3D">
            <w:p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+56222833232</w:t>
            </w:r>
          </w:p>
          <w:p w14:paraId="6993BB6D" w14:textId="77777777" w:rsidR="00A74CF5" w:rsidRDefault="00A74CF5" w:rsidP="003C7E3D">
            <w:p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+56298239292</w:t>
            </w:r>
          </w:p>
          <w:p w14:paraId="31801232" w14:textId="030C841D" w:rsidR="00A74CF5" w:rsidRDefault="00A74CF5" w:rsidP="003C7E3D">
            <w:p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+56298182848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714CF9A" w14:textId="0551C3F0" w:rsidR="003C7E3D" w:rsidRPr="003C7E3D" w:rsidRDefault="003C7E3D" w:rsidP="003C7E3D">
            <w:pPr>
              <w:numPr>
                <w:ilvl w:val="0"/>
                <w:numId w:val="0"/>
              </w:numPr>
              <w:rPr>
                <w:rFonts w:ascii="Tahoma" w:hAnsi="Tahoma" w:cs="Tahoma"/>
              </w:rPr>
            </w:pPr>
            <w:hyperlink r:id="rId8" w:history="1">
              <w:r w:rsidRPr="003C7E3D">
                <w:rPr>
                  <w:rStyle w:val="Hipervnculo"/>
                  <w:rFonts w:ascii="Tahoma" w:hAnsi="Tahoma" w:cs="Tahoma"/>
                  <w:color w:val="auto"/>
                </w:rPr>
                <w:t>codefixcontactojosue@codefix.cl</w:t>
              </w:r>
            </w:hyperlink>
          </w:p>
          <w:p w14:paraId="3E7AEE70" w14:textId="19507774" w:rsidR="003C7E3D" w:rsidRPr="003C7E3D" w:rsidRDefault="003C7E3D" w:rsidP="003C7E3D">
            <w:pPr>
              <w:numPr>
                <w:ilvl w:val="0"/>
                <w:numId w:val="0"/>
              </w:numPr>
              <w:rPr>
                <w:rFonts w:ascii="Tahoma" w:hAnsi="Tahoma" w:cs="Tahoma"/>
              </w:rPr>
            </w:pPr>
            <w:hyperlink r:id="rId9" w:history="1">
              <w:r w:rsidRPr="003C7E3D">
                <w:rPr>
                  <w:rStyle w:val="Hipervnculo"/>
                  <w:rFonts w:ascii="Tahoma" w:hAnsi="Tahoma" w:cs="Tahoma"/>
                  <w:color w:val="auto"/>
                </w:rPr>
                <w:t>codefixcontactomallely@codefix.cl</w:t>
              </w:r>
            </w:hyperlink>
          </w:p>
          <w:p w14:paraId="12BBF549" w14:textId="6E01FF32" w:rsidR="003C7E3D" w:rsidRDefault="00A74CF5" w:rsidP="003C7E3D">
            <w:pPr>
              <w:numPr>
                <w:ilvl w:val="0"/>
                <w:numId w:val="0"/>
              </w:numPr>
              <w:rPr>
                <w:rFonts w:ascii="Tahoma" w:hAnsi="Tahoma" w:cs="Tahoma"/>
              </w:rPr>
            </w:pPr>
            <w:hyperlink r:id="rId10" w:history="1">
              <w:r w:rsidRPr="00F436BD">
                <w:rPr>
                  <w:rStyle w:val="Hipervnculo"/>
                  <w:rFonts w:ascii="Tahoma" w:hAnsi="Tahoma" w:cs="Tahoma"/>
                </w:rPr>
                <w:t>duocucproyectos@duocuc.cl</w:t>
              </w:r>
            </w:hyperlink>
          </w:p>
          <w:p w14:paraId="14853954" w14:textId="17223F26" w:rsidR="00A74CF5" w:rsidRDefault="00A74CF5" w:rsidP="003C7E3D">
            <w:pPr>
              <w:numPr>
                <w:ilvl w:val="0"/>
                <w:numId w:val="0"/>
              </w:numPr>
              <w:rPr>
                <w:rFonts w:ascii="Tahoma" w:hAnsi="Tahoma" w:cs="Tahoma"/>
              </w:rPr>
            </w:pPr>
            <w:hyperlink r:id="rId11" w:history="1">
              <w:r w:rsidRPr="00F436BD">
                <w:rPr>
                  <w:rStyle w:val="Hipervnculo"/>
                  <w:rFonts w:ascii="Tahoma" w:hAnsi="Tahoma" w:cs="Tahoma"/>
                </w:rPr>
                <w:t>proyectosantader@santander.cl</w:t>
              </w:r>
            </w:hyperlink>
          </w:p>
          <w:p w14:paraId="431939DC" w14:textId="6712F367" w:rsidR="00A74CF5" w:rsidRDefault="00A74CF5" w:rsidP="003C7E3D">
            <w:pPr>
              <w:numPr>
                <w:ilvl w:val="0"/>
                <w:numId w:val="0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proyectosvictor@victorgodoy.cl</w:t>
            </w:r>
          </w:p>
          <w:p w14:paraId="62B40088" w14:textId="77777777" w:rsidR="00A74CF5" w:rsidRPr="003C7E3D" w:rsidRDefault="00A74CF5" w:rsidP="003C7E3D">
            <w:pPr>
              <w:numPr>
                <w:ilvl w:val="0"/>
                <w:numId w:val="0"/>
              </w:numPr>
              <w:rPr>
                <w:rFonts w:ascii="Tahoma" w:hAnsi="Tahoma" w:cs="Tahoma"/>
              </w:rPr>
            </w:pPr>
          </w:p>
          <w:p w14:paraId="1946D8A4" w14:textId="0DE53144" w:rsidR="003C7E3D" w:rsidRPr="003C7E3D" w:rsidRDefault="003C7E3D" w:rsidP="003C7E3D">
            <w:pPr>
              <w:numPr>
                <w:ilvl w:val="0"/>
                <w:numId w:val="0"/>
              </w:numPr>
              <w:rPr>
                <w:rFonts w:ascii="Tahoma" w:hAnsi="Tahoma" w:cs="Tahoma"/>
                <w:color w:val="0000FF"/>
              </w:rPr>
            </w:pPr>
          </w:p>
        </w:tc>
      </w:tr>
      <w:tr w:rsidR="003C7E3D" w14:paraId="58C8D6C7" w14:textId="77777777" w:rsidTr="00BA052E">
        <w:trPr>
          <w:trHeight w:val="255"/>
        </w:trPr>
        <w:tc>
          <w:tcPr>
            <w:tcW w:w="3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EB40853" w14:textId="77777777" w:rsidR="003C7E3D" w:rsidRDefault="003C7E3D" w:rsidP="003C7E3D">
            <w:pPr>
              <w:jc w:val="center"/>
              <w:rPr>
                <w:rFonts w:ascii="Arial" w:eastAsia="Arial Unicode MS" w:hAnsi="Arial" w:cs="Arial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BB04446" w14:textId="77777777" w:rsidR="003C7E3D" w:rsidRDefault="003C7E3D" w:rsidP="003C7E3D">
            <w:pPr>
              <w:numPr>
                <w:ilvl w:val="0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4380F63" w14:textId="77777777" w:rsidR="003C7E3D" w:rsidRDefault="003C7E3D" w:rsidP="003C7E3D">
            <w:pPr>
              <w:jc w:val="right"/>
              <w:rPr>
                <w:rFonts w:ascii="Tahoma" w:hAnsi="Tahoma" w:cs="Tahoma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5B340C6" w14:textId="77777777" w:rsidR="003C7E3D" w:rsidRDefault="003C7E3D" w:rsidP="003C7E3D">
            <w:pPr>
              <w:rPr>
                <w:rFonts w:ascii="Tahoma" w:hAnsi="Tahoma" w:cs="Tahoma"/>
                <w:color w:val="0000FF"/>
                <w:u w:val="single"/>
              </w:rPr>
            </w:pPr>
          </w:p>
        </w:tc>
      </w:tr>
      <w:tr w:rsidR="003C7E3D" w14:paraId="240DEC05" w14:textId="77777777" w:rsidTr="00BA052E">
        <w:trPr>
          <w:trHeight w:val="255"/>
        </w:trPr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BE46AE2" w14:textId="77777777" w:rsidR="003C7E3D" w:rsidRDefault="003C7E3D" w:rsidP="003C7E3D">
            <w:pPr>
              <w:jc w:val="center"/>
              <w:rPr>
                <w:rFonts w:ascii="Arial" w:eastAsia="Arial Unicode MS" w:hAnsi="Arial" w:cs="Arial"/>
                <w:lang w:val="fr-F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4E52ABA" w14:textId="77777777" w:rsidR="003C7E3D" w:rsidRDefault="003C7E3D" w:rsidP="003C7E3D">
            <w:pPr>
              <w:numPr>
                <w:ilvl w:val="0"/>
                <w:numId w:val="0"/>
              </w:numPr>
              <w:rPr>
                <w:rFonts w:ascii="Tahoma" w:hAnsi="Tahoma" w:cs="Tahoma"/>
                <w:lang w:val="fr-F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6A51E7B" w14:textId="77777777" w:rsidR="003C7E3D" w:rsidRDefault="003C7E3D" w:rsidP="003C7E3D">
            <w:pPr>
              <w:jc w:val="right"/>
              <w:rPr>
                <w:rFonts w:ascii="Tahoma" w:hAnsi="Tahoma" w:cs="Tahoma"/>
                <w:lang w:val="fr-FR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78F005E" w14:textId="77777777" w:rsidR="003C7E3D" w:rsidRDefault="003C7E3D" w:rsidP="003C7E3D">
            <w:pPr>
              <w:rPr>
                <w:rFonts w:ascii="Tahoma" w:hAnsi="Tahoma" w:cs="Tahoma"/>
                <w:color w:val="0000FF"/>
                <w:u w:val="single"/>
                <w:lang w:val="fr-FR"/>
              </w:rPr>
            </w:pPr>
          </w:p>
        </w:tc>
      </w:tr>
    </w:tbl>
    <w:p w14:paraId="45243570" w14:textId="77777777" w:rsidR="004D5823" w:rsidRDefault="004D5823">
      <w:pPr>
        <w:pStyle w:val="Encabezado"/>
        <w:numPr>
          <w:ilvl w:val="0"/>
          <w:numId w:val="0"/>
        </w:numPr>
        <w:tabs>
          <w:tab w:val="clear" w:pos="4320"/>
          <w:tab w:val="clear" w:pos="8640"/>
        </w:tabs>
        <w:rPr>
          <w:rFonts w:ascii="Tahoma" w:hAnsi="Tahoma"/>
          <w:lang w:val="fr-FR"/>
        </w:rPr>
      </w:pPr>
    </w:p>
    <w:tbl>
      <w:tblPr>
        <w:tblW w:w="10348" w:type="dxa"/>
        <w:tblInd w:w="-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48"/>
      </w:tblGrid>
      <w:tr w:rsidR="004D5823" w14:paraId="68AAF8CB" w14:textId="77777777">
        <w:trPr>
          <w:cantSplit/>
        </w:trPr>
        <w:tc>
          <w:tcPr>
            <w:tcW w:w="10348" w:type="dxa"/>
            <w:tcBorders>
              <w:bottom w:val="single" w:sz="6" w:space="0" w:color="auto"/>
            </w:tcBorders>
            <w:shd w:val="clear" w:color="auto" w:fill="C0C0C0"/>
          </w:tcPr>
          <w:p w14:paraId="1922D751" w14:textId="77777777" w:rsidR="004D5823" w:rsidRDefault="004D5823">
            <w:pPr>
              <w:jc w:val="center"/>
              <w:rPr>
                <w:rFonts w:ascii="Tahoma" w:hAnsi="Tahoma"/>
                <w:b/>
                <w:bCs/>
                <w:sz w:val="24"/>
              </w:rPr>
            </w:pPr>
            <w:r>
              <w:rPr>
                <w:rFonts w:ascii="Tahoma" w:hAnsi="Tahoma"/>
                <w:b/>
                <w:bCs/>
                <w:sz w:val="24"/>
              </w:rPr>
              <w:t>Temas Tratados</w:t>
            </w:r>
          </w:p>
        </w:tc>
      </w:tr>
      <w:tr w:rsidR="004D5823" w14:paraId="53523FC5" w14:textId="77777777">
        <w:trPr>
          <w:cantSplit/>
          <w:trHeight w:val="617"/>
        </w:trPr>
        <w:tc>
          <w:tcPr>
            <w:tcW w:w="10348" w:type="dxa"/>
            <w:tcBorders>
              <w:top w:val="single" w:sz="6" w:space="0" w:color="auto"/>
              <w:left w:val="single" w:sz="4" w:space="0" w:color="auto"/>
            </w:tcBorders>
          </w:tcPr>
          <w:p w14:paraId="66F7CAFD" w14:textId="4B57A5ED" w:rsidR="00F14498" w:rsidRPr="00F14498" w:rsidRDefault="00F14498" w:rsidP="00F14498">
            <w:pPr>
              <w:pStyle w:val="Encabezado"/>
              <w:numPr>
                <w:ilvl w:val="0"/>
                <w:numId w:val="0"/>
              </w:numPr>
              <w:spacing w:after="120"/>
              <w:rPr>
                <w:rFonts w:ascii="Tahoma" w:hAnsi="Tahoma"/>
              </w:rPr>
            </w:pPr>
            <w:r w:rsidRPr="00F14498">
              <w:rPr>
                <w:rFonts w:ascii="Tahoma" w:hAnsi="Tahoma"/>
              </w:rPr>
              <w:t xml:space="preserve">Presentación de los participantes </w:t>
            </w:r>
            <w:r w:rsidR="00A74CF5">
              <w:rPr>
                <w:rFonts w:ascii="Tahoma" w:hAnsi="Tahoma"/>
              </w:rPr>
              <w:t>de patrocinadores</w:t>
            </w:r>
          </w:p>
          <w:p w14:paraId="4C2A6DE6" w14:textId="1A4D3C17" w:rsidR="00F14498" w:rsidRPr="00F14498" w:rsidRDefault="00F14498" w:rsidP="00A74CF5">
            <w:pPr>
              <w:pStyle w:val="Encabezado"/>
              <w:numPr>
                <w:ilvl w:val="0"/>
                <w:numId w:val="0"/>
              </w:numPr>
              <w:spacing w:after="120"/>
              <w:rPr>
                <w:rFonts w:ascii="Tahoma" w:hAnsi="Tahoma"/>
              </w:rPr>
            </w:pPr>
            <w:r w:rsidRPr="00F14498">
              <w:rPr>
                <w:rFonts w:ascii="Tahoma" w:hAnsi="Tahoma"/>
              </w:rPr>
              <w:t>El cliente Duoc UC expuso la necesidad principal</w:t>
            </w:r>
            <w:r>
              <w:rPr>
                <w:rFonts w:ascii="Tahoma" w:hAnsi="Tahoma"/>
              </w:rPr>
              <w:t xml:space="preserve"> </w:t>
            </w:r>
          </w:p>
          <w:p w14:paraId="74F28CA9" w14:textId="3F8C01D7" w:rsidR="00F14498" w:rsidRPr="00F14498" w:rsidRDefault="00F14498" w:rsidP="00F14498">
            <w:pPr>
              <w:pStyle w:val="Encabezado"/>
              <w:numPr>
                <w:ilvl w:val="0"/>
                <w:numId w:val="0"/>
              </w:numPr>
              <w:spacing w:after="120"/>
              <w:rPr>
                <w:rFonts w:ascii="Tahoma" w:hAnsi="Tahoma"/>
              </w:rPr>
            </w:pPr>
            <w:r w:rsidRPr="00F14498">
              <w:rPr>
                <w:rFonts w:ascii="Tahoma" w:hAnsi="Tahoma"/>
              </w:rPr>
              <w:t>Se revisaron los requerimientos y se aclararon dudas sobre los procesos actuales.</w:t>
            </w:r>
          </w:p>
          <w:p w14:paraId="7FC936C7" w14:textId="77777777" w:rsidR="00F14498" w:rsidRPr="00F14498" w:rsidRDefault="00F14498" w:rsidP="00F14498">
            <w:pPr>
              <w:pStyle w:val="Encabezado"/>
              <w:numPr>
                <w:ilvl w:val="0"/>
                <w:numId w:val="0"/>
              </w:numPr>
              <w:spacing w:after="120"/>
              <w:rPr>
                <w:rFonts w:ascii="Tahoma" w:hAnsi="Tahoma"/>
              </w:rPr>
            </w:pPr>
            <w:r w:rsidRPr="00F14498">
              <w:rPr>
                <w:rFonts w:ascii="Tahoma" w:hAnsi="Tahoma"/>
              </w:rPr>
              <w:t>Se estableció la importancia de definir costos, fases y tecnologías de desarrollo.</w:t>
            </w:r>
          </w:p>
          <w:p w14:paraId="584B142F" w14:textId="5B49B04A" w:rsidR="00DF6EA5" w:rsidRDefault="00F14498" w:rsidP="00F14498">
            <w:pPr>
              <w:pStyle w:val="Encabezado"/>
              <w:numPr>
                <w:ilvl w:val="0"/>
                <w:numId w:val="0"/>
              </w:numPr>
              <w:tabs>
                <w:tab w:val="clear" w:pos="4320"/>
                <w:tab w:val="clear" w:pos="8640"/>
              </w:tabs>
              <w:spacing w:after="120"/>
              <w:rPr>
                <w:rFonts w:ascii="Tahoma" w:hAnsi="Tahoma"/>
              </w:rPr>
            </w:pPr>
            <w:r w:rsidRPr="00F14498">
              <w:rPr>
                <w:rFonts w:ascii="Tahoma" w:hAnsi="Tahoma"/>
              </w:rPr>
              <w:t xml:space="preserve">Se acordó programar una </w:t>
            </w:r>
            <w:r w:rsidR="00A74CF5">
              <w:rPr>
                <w:rFonts w:ascii="Tahoma" w:hAnsi="Tahoma"/>
              </w:rPr>
              <w:t>tercera</w:t>
            </w:r>
            <w:r w:rsidRPr="00F14498">
              <w:rPr>
                <w:rFonts w:ascii="Tahoma" w:hAnsi="Tahoma"/>
              </w:rPr>
              <w:t xml:space="preserve"> reunión para revisión y validación de avances.</w:t>
            </w:r>
          </w:p>
        </w:tc>
      </w:tr>
    </w:tbl>
    <w:p w14:paraId="15653A3E" w14:textId="77777777" w:rsidR="004D5823" w:rsidRDefault="004D5823">
      <w:pPr>
        <w:pStyle w:val="Encabezado"/>
        <w:numPr>
          <w:ilvl w:val="0"/>
          <w:numId w:val="0"/>
        </w:numPr>
        <w:tabs>
          <w:tab w:val="clear" w:pos="4320"/>
          <w:tab w:val="clear" w:pos="8640"/>
        </w:tabs>
        <w:rPr>
          <w:rFonts w:ascii="Tahoma" w:hAnsi="Tahoma"/>
        </w:rPr>
      </w:pPr>
    </w:p>
    <w:tbl>
      <w:tblPr>
        <w:tblW w:w="1034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8"/>
      </w:tblGrid>
      <w:tr w:rsidR="004D5823" w14:paraId="03F96274" w14:textId="77777777">
        <w:trPr>
          <w:trHeight w:val="282"/>
        </w:trPr>
        <w:tc>
          <w:tcPr>
            <w:tcW w:w="10348" w:type="dxa"/>
            <w:shd w:val="pct20" w:color="auto" w:fill="FFFFFF"/>
          </w:tcPr>
          <w:p w14:paraId="67780F8C" w14:textId="77777777" w:rsidR="004D5823" w:rsidRDefault="004D5823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Detalle Reunión</w:t>
            </w:r>
          </w:p>
        </w:tc>
      </w:tr>
      <w:tr w:rsidR="004D5823" w14:paraId="4004527C" w14:textId="77777777">
        <w:trPr>
          <w:trHeight w:val="251"/>
        </w:trPr>
        <w:tc>
          <w:tcPr>
            <w:tcW w:w="10348" w:type="dxa"/>
          </w:tcPr>
          <w:p w14:paraId="1142A188" w14:textId="77777777" w:rsidR="0080324E" w:rsidRDefault="0080324E" w:rsidP="0080324E">
            <w:pPr>
              <w:rPr>
                <w:rFonts w:ascii="Tahoma" w:hAnsi="Tahoma" w:cs="Tahoma"/>
              </w:rPr>
            </w:pPr>
          </w:p>
          <w:p w14:paraId="1BE72A27" w14:textId="5E28A954" w:rsidR="00F14498" w:rsidRPr="00F14498" w:rsidRDefault="00F14498" w:rsidP="00F14498">
            <w:pPr>
              <w:pStyle w:val="Paragraph1"/>
              <w:numPr>
                <w:ilvl w:val="0"/>
                <w:numId w:val="0"/>
              </w:numPr>
              <w:spacing w:after="120"/>
              <w:rPr>
                <w:rFonts w:ascii="Tahoma" w:hAnsi="Tahoma" w:cs="Tahoma"/>
              </w:rPr>
            </w:pPr>
            <w:r w:rsidRPr="00F14498">
              <w:rPr>
                <w:rFonts w:ascii="Tahoma" w:hAnsi="Tahoma" w:cs="Tahoma"/>
              </w:rPr>
              <w:t xml:space="preserve">Fecha: </w:t>
            </w:r>
            <w:r w:rsidR="00A74CF5">
              <w:rPr>
                <w:rFonts w:ascii="Tahoma" w:hAnsi="Tahoma" w:cs="Tahoma"/>
              </w:rPr>
              <w:t>Jueves 21</w:t>
            </w:r>
            <w:r w:rsidRPr="00F14498">
              <w:rPr>
                <w:rFonts w:ascii="Tahoma" w:hAnsi="Tahoma" w:cs="Tahoma"/>
              </w:rPr>
              <w:t xml:space="preserve"> de agosto de 2025</w:t>
            </w:r>
          </w:p>
          <w:p w14:paraId="1E2AB4E5" w14:textId="574A8610" w:rsidR="00F14498" w:rsidRDefault="00F14498" w:rsidP="00F14498">
            <w:pPr>
              <w:pStyle w:val="Paragraph1"/>
              <w:numPr>
                <w:ilvl w:val="0"/>
                <w:numId w:val="0"/>
              </w:numPr>
              <w:spacing w:after="120"/>
              <w:rPr>
                <w:rFonts w:ascii="Tahoma" w:hAnsi="Tahoma" w:cs="Tahoma"/>
              </w:rPr>
            </w:pPr>
            <w:r w:rsidRPr="00F14498">
              <w:rPr>
                <w:rFonts w:ascii="Tahoma" w:hAnsi="Tahoma" w:cs="Tahoma"/>
              </w:rPr>
              <w:t>Lugar: DUOC UC – Sala de reuniones virtual</w:t>
            </w:r>
          </w:p>
          <w:p w14:paraId="7462BAA4" w14:textId="77777777" w:rsidR="00F14498" w:rsidRDefault="00F14498" w:rsidP="00F14498">
            <w:pPr>
              <w:pStyle w:val="Paragraph1"/>
              <w:numPr>
                <w:ilvl w:val="0"/>
                <w:numId w:val="0"/>
              </w:numPr>
              <w:spacing w:after="120"/>
              <w:rPr>
                <w:rFonts w:ascii="Tahoma" w:hAnsi="Tahoma" w:cs="Tahoma"/>
              </w:rPr>
            </w:pPr>
          </w:p>
          <w:p w14:paraId="12406C08" w14:textId="77777777" w:rsidR="00F14498" w:rsidRDefault="00F14498" w:rsidP="00F14498">
            <w:pPr>
              <w:pStyle w:val="Paragraph1"/>
              <w:numPr>
                <w:ilvl w:val="0"/>
                <w:numId w:val="0"/>
              </w:numPr>
              <w:spacing w:after="120"/>
              <w:rPr>
                <w:rFonts w:ascii="Tahoma" w:hAnsi="Tahoma" w:cs="Tahoma"/>
              </w:rPr>
            </w:pPr>
          </w:p>
          <w:p w14:paraId="7AD5D627" w14:textId="77777777" w:rsidR="00F14498" w:rsidRPr="00F14498" w:rsidRDefault="00F14498" w:rsidP="00F14498">
            <w:pPr>
              <w:pStyle w:val="Paragraph1"/>
              <w:numPr>
                <w:ilvl w:val="0"/>
                <w:numId w:val="0"/>
              </w:numPr>
              <w:spacing w:after="120"/>
              <w:rPr>
                <w:rFonts w:ascii="Tahoma" w:hAnsi="Tahoma" w:cs="Tahoma"/>
              </w:rPr>
            </w:pPr>
          </w:p>
          <w:p w14:paraId="7A40C2A4" w14:textId="77777777" w:rsidR="00F14498" w:rsidRPr="00F14498" w:rsidRDefault="00F14498" w:rsidP="00F14498">
            <w:pPr>
              <w:pStyle w:val="Paragraph1"/>
              <w:numPr>
                <w:ilvl w:val="0"/>
                <w:numId w:val="0"/>
              </w:numPr>
              <w:spacing w:after="120"/>
              <w:rPr>
                <w:rFonts w:ascii="Tahoma" w:hAnsi="Tahoma" w:cs="Tahoma"/>
              </w:rPr>
            </w:pPr>
            <w:r w:rsidRPr="00F14498">
              <w:rPr>
                <w:rFonts w:ascii="Tahoma" w:hAnsi="Tahoma" w:cs="Tahoma"/>
              </w:rPr>
              <w:t>Asistentes:</w:t>
            </w:r>
          </w:p>
          <w:p w14:paraId="21780491" w14:textId="77777777" w:rsidR="00F14498" w:rsidRPr="00F14498" w:rsidRDefault="00F14498" w:rsidP="00F14498">
            <w:pPr>
              <w:pStyle w:val="Paragraph1"/>
              <w:numPr>
                <w:ilvl w:val="0"/>
                <w:numId w:val="0"/>
              </w:numPr>
              <w:spacing w:after="120"/>
              <w:rPr>
                <w:rFonts w:ascii="Tahoma" w:hAnsi="Tahoma" w:cs="Tahoma"/>
              </w:rPr>
            </w:pPr>
          </w:p>
          <w:p w14:paraId="1453F33D" w14:textId="77777777" w:rsidR="00F14498" w:rsidRPr="00F14498" w:rsidRDefault="00F14498" w:rsidP="00F14498">
            <w:pPr>
              <w:pStyle w:val="Paragraph1"/>
              <w:numPr>
                <w:ilvl w:val="0"/>
                <w:numId w:val="0"/>
              </w:numPr>
              <w:spacing w:after="120"/>
              <w:rPr>
                <w:rFonts w:ascii="Tahoma" w:hAnsi="Tahoma" w:cs="Tahoma"/>
              </w:rPr>
            </w:pPr>
            <w:r w:rsidRPr="00F14498">
              <w:rPr>
                <w:rFonts w:ascii="Tahoma" w:hAnsi="Tahoma" w:cs="Tahoma"/>
              </w:rPr>
              <w:t>Juan Castillo Loyola (Jefe de Proyecto)</w:t>
            </w:r>
          </w:p>
          <w:p w14:paraId="6E773790" w14:textId="77777777" w:rsidR="00F14498" w:rsidRPr="00F14498" w:rsidRDefault="00F14498" w:rsidP="00F14498">
            <w:pPr>
              <w:pStyle w:val="Paragraph1"/>
              <w:numPr>
                <w:ilvl w:val="0"/>
                <w:numId w:val="0"/>
              </w:numPr>
              <w:spacing w:after="120"/>
              <w:rPr>
                <w:rFonts w:ascii="Tahoma" w:hAnsi="Tahoma" w:cs="Tahoma"/>
              </w:rPr>
            </w:pPr>
            <w:r w:rsidRPr="00F14498">
              <w:rPr>
                <w:rFonts w:ascii="Tahoma" w:hAnsi="Tahoma" w:cs="Tahoma"/>
              </w:rPr>
              <w:t>Mallely Calfilaf Aguayo (Gerente de Proyecto)</w:t>
            </w:r>
          </w:p>
          <w:p w14:paraId="5B3BFB69" w14:textId="3E761F0B" w:rsidR="00F14498" w:rsidRDefault="00F14498" w:rsidP="00F14498">
            <w:pPr>
              <w:pStyle w:val="Paragraph1"/>
              <w:numPr>
                <w:ilvl w:val="0"/>
                <w:numId w:val="0"/>
              </w:numPr>
              <w:spacing w:after="120"/>
              <w:rPr>
                <w:rFonts w:ascii="Tahoma" w:hAnsi="Tahoma" w:cs="Tahoma"/>
              </w:rPr>
            </w:pPr>
            <w:r w:rsidRPr="00F14498">
              <w:rPr>
                <w:rFonts w:ascii="Tahoma" w:hAnsi="Tahoma" w:cs="Tahoma"/>
              </w:rPr>
              <w:t>Duoc UC (Cliente</w:t>
            </w:r>
            <w:r>
              <w:rPr>
                <w:rFonts w:ascii="Tahoma" w:hAnsi="Tahoma" w:cs="Tahoma"/>
              </w:rPr>
              <w:t>)</w:t>
            </w:r>
          </w:p>
          <w:p w14:paraId="1DB262CF" w14:textId="521343A2" w:rsidR="00A74CF5" w:rsidRDefault="00A74CF5" w:rsidP="00F14498">
            <w:pPr>
              <w:pStyle w:val="Paragraph1"/>
              <w:numPr>
                <w:ilvl w:val="0"/>
                <w:numId w:val="0"/>
              </w:numPr>
              <w:spacing w:after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Banco Santander (Patrocinador Principal)</w:t>
            </w:r>
          </w:p>
          <w:p w14:paraId="23A3D453" w14:textId="581529D9" w:rsidR="00A74CF5" w:rsidRPr="00F14498" w:rsidRDefault="00A74CF5" w:rsidP="00F14498">
            <w:pPr>
              <w:pStyle w:val="Paragraph1"/>
              <w:numPr>
                <w:ilvl w:val="0"/>
                <w:numId w:val="0"/>
              </w:numPr>
              <w:spacing w:after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Victor Godoy (patrocinador Secundario)</w:t>
            </w:r>
          </w:p>
          <w:p w14:paraId="2728C06A" w14:textId="77777777" w:rsidR="00F14498" w:rsidRPr="00F14498" w:rsidRDefault="00F14498" w:rsidP="00F14498">
            <w:pPr>
              <w:pStyle w:val="Paragraph1"/>
              <w:numPr>
                <w:ilvl w:val="0"/>
                <w:numId w:val="0"/>
              </w:numPr>
              <w:spacing w:after="120"/>
              <w:rPr>
                <w:rFonts w:ascii="Tahoma" w:hAnsi="Tahoma" w:cs="Tahoma"/>
              </w:rPr>
            </w:pPr>
          </w:p>
          <w:p w14:paraId="3EF34C97" w14:textId="77777777" w:rsidR="00A74CF5" w:rsidRPr="00F14498" w:rsidRDefault="00A74CF5" w:rsidP="00A74CF5">
            <w:pPr>
              <w:pStyle w:val="Paragraph1"/>
              <w:numPr>
                <w:ilvl w:val="0"/>
                <w:numId w:val="0"/>
              </w:numPr>
              <w:spacing w:after="120"/>
              <w:rPr>
                <w:rFonts w:ascii="Tahoma" w:hAnsi="Tahoma" w:cs="Tahoma"/>
              </w:rPr>
            </w:pPr>
            <w:r w:rsidRPr="00F14498">
              <w:rPr>
                <w:rFonts w:ascii="Tahoma" w:hAnsi="Tahoma" w:cs="Tahoma"/>
              </w:rPr>
              <w:t>El cliente explicó con claridad el problema actual de agendamiento y la necesidad de contar con un sistema que optimice tiempos y facilite la gestión de citas</w:t>
            </w:r>
            <w:r>
              <w:rPr>
                <w:rFonts w:ascii="Tahoma" w:hAnsi="Tahoma" w:cs="Tahoma"/>
              </w:rPr>
              <w:t xml:space="preserve"> a los patrocinadores</w:t>
            </w:r>
          </w:p>
          <w:p w14:paraId="16CDFFC5" w14:textId="77777777" w:rsidR="00A74CF5" w:rsidRDefault="00A74CF5" w:rsidP="00A74CF5">
            <w:pPr>
              <w:pStyle w:val="Paragraph1"/>
              <w:numPr>
                <w:ilvl w:val="0"/>
                <w:numId w:val="0"/>
              </w:numPr>
              <w:spacing w:after="120"/>
              <w:rPr>
                <w:rFonts w:ascii="Tahoma" w:hAnsi="Tahoma" w:cs="Tahoma"/>
              </w:rPr>
            </w:pPr>
            <w:r w:rsidRPr="00F14498">
              <w:rPr>
                <w:rFonts w:ascii="Tahoma" w:hAnsi="Tahoma" w:cs="Tahoma"/>
              </w:rPr>
              <w:t xml:space="preserve">Se tomó nota de los requerimientos </w:t>
            </w:r>
            <w:r>
              <w:rPr>
                <w:rFonts w:ascii="Tahoma" w:hAnsi="Tahoma" w:cs="Tahoma"/>
              </w:rPr>
              <w:t>y modificaciones</w:t>
            </w:r>
          </w:p>
          <w:p w14:paraId="443BAA62" w14:textId="7D093616" w:rsidR="0080324E" w:rsidRDefault="00F14498" w:rsidP="00F14498">
            <w:pPr>
              <w:pStyle w:val="Paragraph1"/>
              <w:numPr>
                <w:ilvl w:val="0"/>
                <w:numId w:val="0"/>
              </w:numPr>
              <w:spacing w:before="0" w:after="120" w:line="240" w:lineRule="atLeast"/>
              <w:rPr>
                <w:rFonts w:ascii="Tahoma" w:hAnsi="Tahoma" w:cs="Tahoma"/>
              </w:rPr>
            </w:pPr>
            <w:r w:rsidRPr="00F14498">
              <w:rPr>
                <w:rFonts w:ascii="Tahoma" w:hAnsi="Tahoma" w:cs="Tahoma"/>
              </w:rPr>
              <w:t>Próxima reunión acordada: Jueves 2</w:t>
            </w:r>
            <w:r w:rsidR="00A74CF5">
              <w:rPr>
                <w:rFonts w:ascii="Tahoma" w:hAnsi="Tahoma" w:cs="Tahoma"/>
              </w:rPr>
              <w:t>8</w:t>
            </w:r>
            <w:r w:rsidRPr="00F14498">
              <w:rPr>
                <w:rFonts w:ascii="Tahoma" w:hAnsi="Tahoma" w:cs="Tahoma"/>
              </w:rPr>
              <w:t xml:space="preserve"> de agosto de 2025, para revisión de avances, validación de requerimientos y planificación de las siguientes fases.</w:t>
            </w:r>
          </w:p>
        </w:tc>
      </w:tr>
    </w:tbl>
    <w:p w14:paraId="00DD3392" w14:textId="77777777" w:rsidR="004D5823" w:rsidRDefault="004D5823" w:rsidP="009D5E8A">
      <w:pPr>
        <w:numPr>
          <w:ilvl w:val="0"/>
          <w:numId w:val="0"/>
        </w:numPr>
      </w:pPr>
    </w:p>
    <w:p w14:paraId="41101752" w14:textId="77777777" w:rsidR="009D5E8A" w:rsidRDefault="009D5E8A" w:rsidP="009D5E8A">
      <w:pPr>
        <w:numPr>
          <w:ilvl w:val="0"/>
          <w:numId w:val="0"/>
        </w:numPr>
      </w:pPr>
    </w:p>
    <w:p w14:paraId="215B6FDF" w14:textId="77777777" w:rsidR="009D5E8A" w:rsidRDefault="009D5E8A" w:rsidP="009D5E8A">
      <w:pPr>
        <w:numPr>
          <w:ilvl w:val="0"/>
          <w:numId w:val="0"/>
        </w:numPr>
      </w:pPr>
    </w:p>
    <w:tbl>
      <w:tblPr>
        <w:tblW w:w="10348" w:type="dxa"/>
        <w:tblInd w:w="-12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7"/>
        <w:gridCol w:w="7371"/>
      </w:tblGrid>
      <w:tr w:rsidR="004D5823" w14:paraId="57CF2609" w14:textId="77777777">
        <w:trPr>
          <w:trHeight w:val="255"/>
          <w:tblHeader/>
        </w:trPr>
        <w:tc>
          <w:tcPr>
            <w:tcW w:w="103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BDF7D1A" w14:textId="77777777" w:rsidR="004D5823" w:rsidRDefault="004D5823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Acuerdos</w:t>
            </w:r>
          </w:p>
        </w:tc>
      </w:tr>
      <w:tr w:rsidR="004D5823" w14:paraId="68705439" w14:textId="77777777">
        <w:trPr>
          <w:trHeight w:val="255"/>
          <w:tblHeader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0F30E12" w14:textId="77777777" w:rsidR="004D5823" w:rsidRDefault="004D5823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Tema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76FAA78" w14:textId="77777777" w:rsidR="004D5823" w:rsidRPr="00AC50AA" w:rsidRDefault="004D5823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Acuerdo</w:t>
            </w:r>
          </w:p>
          <w:p w14:paraId="21EBA6F2" w14:textId="77777777" w:rsidR="00AC50AA" w:rsidRDefault="00AC50AA">
            <w:pPr>
              <w:jc w:val="center"/>
              <w:rPr>
                <w:rFonts w:ascii="Arial" w:eastAsia="Arial Unicode MS" w:hAnsi="Arial" w:cs="Arial"/>
              </w:rPr>
            </w:pPr>
          </w:p>
        </w:tc>
      </w:tr>
      <w:tr w:rsidR="004D5823" w14:paraId="0506BEB4" w14:textId="77777777">
        <w:trPr>
          <w:trHeight w:val="25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85C0565" w14:textId="4E0BC505" w:rsidR="004D5823" w:rsidRDefault="00F14498" w:rsidP="00F14498">
            <w:pPr>
              <w:pStyle w:val="Encabezado"/>
              <w:rPr>
                <w:rFonts w:ascii="Tahoma" w:hAnsi="Tahoma" w:cs="Tahoma"/>
              </w:rPr>
            </w:pPr>
            <w:r w:rsidRPr="00F14498">
              <w:rPr>
                <w:rFonts w:ascii="Tahoma" w:hAnsi="Tahoma" w:cs="Tahoma"/>
              </w:rPr>
              <w:t>Necesidad del sistema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D47C2BE" w14:textId="0F509611" w:rsidR="00321492" w:rsidRDefault="0099092B" w:rsidP="00953A7A">
            <w:pPr>
              <w:numPr>
                <w:ilvl w:val="0"/>
                <w:numId w:val="0"/>
              </w:numPr>
              <w:tabs>
                <w:tab w:val="num" w:pos="2020"/>
              </w:tabs>
              <w:spacing w:after="120"/>
              <w:rPr>
                <w:rFonts w:ascii="Tahoma" w:hAnsi="Tahoma" w:cs="Tahoma"/>
              </w:rPr>
            </w:pPr>
            <w:r w:rsidRPr="0099092B">
              <w:rPr>
                <w:rFonts w:ascii="Tahoma" w:hAnsi="Tahoma" w:cs="Tahoma"/>
              </w:rPr>
              <w:t>Se confirma que el sistema será para agendar horas con coordinadores.</w:t>
            </w:r>
          </w:p>
        </w:tc>
      </w:tr>
      <w:tr w:rsidR="009D5E8A" w14:paraId="062BAD99" w14:textId="77777777">
        <w:trPr>
          <w:trHeight w:val="25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ECEC466" w14:textId="0CD96720" w:rsidR="009D5E8A" w:rsidRDefault="0099092B">
            <w:pPr>
              <w:pStyle w:val="Encabezado"/>
              <w:tabs>
                <w:tab w:val="clear" w:pos="4320"/>
                <w:tab w:val="clear" w:pos="8640"/>
              </w:tabs>
              <w:spacing w:line="240" w:lineRule="auto"/>
              <w:rPr>
                <w:rFonts w:ascii="Tahoma" w:hAnsi="Tahoma" w:cs="Tahoma"/>
              </w:rPr>
            </w:pPr>
            <w:r w:rsidRPr="0099092B">
              <w:rPr>
                <w:rFonts w:ascii="Tahoma" w:hAnsi="Tahoma" w:cs="Tahoma"/>
              </w:rPr>
              <w:t>Alcance inicial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D516210" w14:textId="5EF8F5CE" w:rsidR="009D5E8A" w:rsidRDefault="0099092B" w:rsidP="00953A7A">
            <w:pPr>
              <w:numPr>
                <w:ilvl w:val="0"/>
                <w:numId w:val="0"/>
              </w:numPr>
              <w:tabs>
                <w:tab w:val="num" w:pos="2020"/>
              </w:tabs>
              <w:spacing w:after="120"/>
              <w:rPr>
                <w:rFonts w:ascii="Tahoma" w:hAnsi="Tahoma" w:cs="Tahoma"/>
              </w:rPr>
            </w:pPr>
            <w:r w:rsidRPr="0099092B">
              <w:rPr>
                <w:rFonts w:ascii="Tahoma" w:hAnsi="Tahoma" w:cs="Tahoma"/>
              </w:rPr>
              <w:t>Se definió que en esta primera etapa solo se abordará la gestión de citas y notificaciones básicas.</w:t>
            </w:r>
          </w:p>
        </w:tc>
      </w:tr>
      <w:tr w:rsidR="009D5E8A" w14:paraId="5C6FBCA2" w14:textId="77777777">
        <w:trPr>
          <w:trHeight w:val="25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4AF7962" w14:textId="55866492" w:rsidR="009D5E8A" w:rsidRDefault="0099092B">
            <w:pPr>
              <w:pStyle w:val="Encabezado"/>
              <w:tabs>
                <w:tab w:val="clear" w:pos="4320"/>
                <w:tab w:val="clear" w:pos="8640"/>
              </w:tabs>
              <w:spacing w:line="240" w:lineRule="auto"/>
              <w:rPr>
                <w:rFonts w:ascii="Tahoma" w:hAnsi="Tahoma" w:cs="Tahoma"/>
              </w:rPr>
            </w:pPr>
            <w:r w:rsidRPr="0099092B">
              <w:rPr>
                <w:rFonts w:ascii="Tahoma" w:hAnsi="Tahoma" w:cs="Tahoma"/>
              </w:rPr>
              <w:t>Próxima reunión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D08448" w14:textId="1CB7E50E" w:rsidR="009D5E8A" w:rsidRDefault="0099092B" w:rsidP="00953A7A">
            <w:pPr>
              <w:numPr>
                <w:ilvl w:val="0"/>
                <w:numId w:val="0"/>
              </w:numPr>
              <w:tabs>
                <w:tab w:val="num" w:pos="2020"/>
              </w:tabs>
              <w:spacing w:after="120"/>
              <w:rPr>
                <w:rFonts w:ascii="Tahoma" w:hAnsi="Tahoma" w:cs="Tahoma"/>
              </w:rPr>
            </w:pPr>
            <w:r w:rsidRPr="0099092B">
              <w:rPr>
                <w:rFonts w:ascii="Tahoma" w:hAnsi="Tahoma" w:cs="Tahoma"/>
              </w:rPr>
              <w:t>Se fija la fecha para el 2</w:t>
            </w:r>
            <w:r w:rsidR="00A74CF5">
              <w:rPr>
                <w:rFonts w:ascii="Tahoma" w:hAnsi="Tahoma" w:cs="Tahoma"/>
              </w:rPr>
              <w:t>8</w:t>
            </w:r>
            <w:r w:rsidRPr="0099092B">
              <w:rPr>
                <w:rFonts w:ascii="Tahoma" w:hAnsi="Tahoma" w:cs="Tahoma"/>
              </w:rPr>
              <w:t>/08/2025 para validar requerimientos y revisar avances.</w:t>
            </w:r>
          </w:p>
        </w:tc>
      </w:tr>
    </w:tbl>
    <w:p w14:paraId="45A48411" w14:textId="77777777" w:rsidR="004D5823" w:rsidRDefault="004D5823"/>
    <w:tbl>
      <w:tblPr>
        <w:tblW w:w="10348" w:type="dxa"/>
        <w:tblInd w:w="-12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7"/>
        <w:gridCol w:w="2268"/>
        <w:gridCol w:w="5103"/>
      </w:tblGrid>
      <w:tr w:rsidR="004D5823" w14:paraId="5B0C9EBB" w14:textId="77777777">
        <w:trPr>
          <w:cantSplit/>
          <w:trHeight w:val="255"/>
        </w:trPr>
        <w:tc>
          <w:tcPr>
            <w:tcW w:w="103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6B6B9F" w14:textId="77777777" w:rsidR="004D5823" w:rsidRDefault="004D5823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Compromisos</w:t>
            </w:r>
          </w:p>
        </w:tc>
      </w:tr>
      <w:tr w:rsidR="004D5823" w14:paraId="1670A5B9" w14:textId="77777777">
        <w:trPr>
          <w:trHeight w:val="255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E326253" w14:textId="77777777" w:rsidR="004D5823" w:rsidRDefault="004D5823">
            <w:pPr>
              <w:jc w:val="center"/>
              <w:rPr>
                <w:rFonts w:ascii="Tahoma" w:hAnsi="Tahoma" w:cs="Tahoma"/>
                <w:b/>
                <w:bCs/>
                <w:szCs w:val="22"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Descripción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DF2BD54" w14:textId="77777777" w:rsidR="004D5823" w:rsidRDefault="004D5823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Fecha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4561BAE" w14:textId="77777777" w:rsidR="004D5823" w:rsidRDefault="004D5823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Responsable</w:t>
            </w:r>
          </w:p>
        </w:tc>
      </w:tr>
      <w:tr w:rsidR="004D5823" w14:paraId="56EF3C38" w14:textId="77777777">
        <w:trPr>
          <w:trHeight w:val="255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A9276EE" w14:textId="3882E447" w:rsidR="004D5823" w:rsidRDefault="0099092B">
            <w:pPr>
              <w:ind w:right="-15"/>
              <w:rPr>
                <w:rFonts w:ascii="Arial" w:eastAsia="Arial Unicode MS" w:hAnsi="Arial" w:cs="Arial"/>
              </w:rPr>
            </w:pPr>
            <w:r w:rsidRPr="0099092B">
              <w:rPr>
                <w:rFonts w:ascii="Arial" w:eastAsia="Arial Unicode MS" w:hAnsi="Arial" w:cs="Arial"/>
              </w:rPr>
              <w:t>Levantar requerimientos iniciales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FE988A9" w14:textId="2CE99043" w:rsidR="004D5823" w:rsidRDefault="0099092B">
            <w:pPr>
              <w:ind w:right="-15"/>
              <w:rPr>
                <w:rFonts w:ascii="Arial" w:eastAsia="Arial Unicode MS" w:hAnsi="Arial" w:cs="Arial"/>
              </w:rPr>
            </w:pPr>
            <w:r w:rsidRPr="0099092B">
              <w:rPr>
                <w:rFonts w:ascii="Arial" w:eastAsia="Arial Unicode MS" w:hAnsi="Arial" w:cs="Arial"/>
              </w:rPr>
              <w:t>20/08/2025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D2CB382" w14:textId="1E8F0F74" w:rsidR="004D5823" w:rsidRDefault="0099092B">
            <w:pPr>
              <w:ind w:right="-15"/>
              <w:rPr>
                <w:rFonts w:ascii="Arial" w:eastAsia="Arial Unicode MS" w:hAnsi="Arial" w:cs="Arial"/>
              </w:rPr>
            </w:pPr>
            <w:r w:rsidRPr="0099092B">
              <w:rPr>
                <w:rFonts w:ascii="Arial" w:eastAsia="Arial Unicode MS" w:hAnsi="Arial" w:cs="Arial"/>
              </w:rPr>
              <w:t>Equipo de Proyecto</w:t>
            </w:r>
          </w:p>
        </w:tc>
      </w:tr>
      <w:tr w:rsidR="004D5823" w14:paraId="0963C3C2" w14:textId="77777777">
        <w:trPr>
          <w:trHeight w:val="255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2E620D0" w14:textId="7AB7000D" w:rsidR="004D5823" w:rsidRDefault="0099092B">
            <w:pPr>
              <w:ind w:right="-15"/>
              <w:rPr>
                <w:rFonts w:ascii="Arial" w:eastAsia="Arial Unicode MS" w:hAnsi="Arial" w:cs="Arial"/>
              </w:rPr>
            </w:pPr>
            <w:r w:rsidRPr="0099092B">
              <w:rPr>
                <w:rFonts w:ascii="Arial" w:eastAsia="Arial Unicode MS" w:hAnsi="Arial" w:cs="Arial"/>
              </w:rPr>
              <w:t xml:space="preserve">Preparar </w:t>
            </w:r>
            <w:r>
              <w:rPr>
                <w:rFonts w:ascii="Arial" w:eastAsia="Arial Unicode MS" w:hAnsi="Arial" w:cs="Arial"/>
              </w:rPr>
              <w:t xml:space="preserve">documentación 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18597B1" w14:textId="2947A18C" w:rsidR="004D5823" w:rsidRDefault="0099092B">
            <w:pPr>
              <w:ind w:right="-15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21/08/2025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D1929C2" w14:textId="3D067447" w:rsidR="004D5823" w:rsidRDefault="0099092B">
            <w:pPr>
              <w:ind w:right="-15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Gerente General</w:t>
            </w:r>
          </w:p>
        </w:tc>
      </w:tr>
      <w:tr w:rsidR="004D5823" w14:paraId="2EF1830A" w14:textId="77777777">
        <w:trPr>
          <w:trHeight w:val="255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599981" w14:textId="03AD33E1" w:rsidR="004D5823" w:rsidRDefault="0099092B">
            <w:pPr>
              <w:ind w:right="-15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 xml:space="preserve">generar </w:t>
            </w:r>
            <w:r w:rsidR="00A74CF5">
              <w:rPr>
                <w:rFonts w:ascii="Arial" w:eastAsia="Arial Unicode MS" w:hAnsi="Arial" w:cs="Arial"/>
              </w:rPr>
              <w:t>tercera</w:t>
            </w:r>
            <w:r>
              <w:rPr>
                <w:rFonts w:ascii="Arial" w:eastAsia="Arial Unicode MS" w:hAnsi="Arial" w:cs="Arial"/>
              </w:rPr>
              <w:t xml:space="preserve"> reunión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F62D443" w14:textId="2D2D5403" w:rsidR="004D5823" w:rsidRDefault="0099092B">
            <w:pPr>
              <w:ind w:right="-15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2</w:t>
            </w:r>
            <w:r w:rsidR="00A74CF5">
              <w:rPr>
                <w:rFonts w:ascii="Arial" w:eastAsia="Arial Unicode MS" w:hAnsi="Arial" w:cs="Arial"/>
              </w:rPr>
              <w:t>8</w:t>
            </w:r>
            <w:r>
              <w:rPr>
                <w:rFonts w:ascii="Arial" w:eastAsia="Arial Unicode MS" w:hAnsi="Arial" w:cs="Arial"/>
              </w:rPr>
              <w:t>/08/2025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D75E57A" w14:textId="046A9274" w:rsidR="004D5823" w:rsidRDefault="0099092B">
            <w:pPr>
              <w:ind w:right="-15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Jefe de proyecto</w:t>
            </w:r>
          </w:p>
        </w:tc>
      </w:tr>
    </w:tbl>
    <w:p w14:paraId="023CEB15" w14:textId="77777777" w:rsidR="004D5823" w:rsidRDefault="004D5823"/>
    <w:tbl>
      <w:tblPr>
        <w:tblW w:w="1034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8"/>
      </w:tblGrid>
      <w:tr w:rsidR="004D5823" w14:paraId="58AFE8C0" w14:textId="77777777">
        <w:trPr>
          <w:trHeight w:val="282"/>
        </w:trPr>
        <w:tc>
          <w:tcPr>
            <w:tcW w:w="10348" w:type="dxa"/>
            <w:shd w:val="pct20" w:color="auto" w:fill="FFFFFF"/>
          </w:tcPr>
          <w:p w14:paraId="76132CF0" w14:textId="77777777" w:rsidR="004D5823" w:rsidRDefault="004D5823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Observaciones</w:t>
            </w:r>
          </w:p>
        </w:tc>
      </w:tr>
      <w:tr w:rsidR="004D5823" w14:paraId="42AB3636" w14:textId="77777777">
        <w:trPr>
          <w:trHeight w:val="251"/>
        </w:trPr>
        <w:tc>
          <w:tcPr>
            <w:tcW w:w="10348" w:type="dxa"/>
          </w:tcPr>
          <w:p w14:paraId="6F80FE5D" w14:textId="4A0B3679" w:rsidR="004D5823" w:rsidRPr="0099092B" w:rsidRDefault="0099092B">
            <w:pPr>
              <w:numPr>
                <w:ilvl w:val="0"/>
                <w:numId w:val="0"/>
              </w:numPr>
              <w:spacing w:after="120"/>
              <w:ind w:left="357"/>
              <w:jc w:val="both"/>
              <w:rPr>
                <w:rFonts w:ascii="Tahoma" w:hAnsi="Tahoma" w:cs="Tahoma"/>
              </w:rPr>
            </w:pPr>
            <w:r w:rsidRPr="0099092B">
              <w:rPr>
                <w:rFonts w:ascii="Tahoma" w:hAnsi="Tahoma" w:cs="Tahoma"/>
              </w:rPr>
              <w:t xml:space="preserve">Se cita a patrocinadores para reunión del </w:t>
            </w:r>
            <w:r w:rsidR="00A74CF5">
              <w:rPr>
                <w:rFonts w:ascii="Tahoma" w:hAnsi="Tahoma" w:cs="Tahoma"/>
              </w:rPr>
              <w:t>28/08/2024</w:t>
            </w:r>
          </w:p>
        </w:tc>
      </w:tr>
    </w:tbl>
    <w:p w14:paraId="3D4B9C58" w14:textId="77777777" w:rsidR="004D5823" w:rsidRDefault="004D5823" w:rsidP="00910826"/>
    <w:sectPr w:rsidR="004D582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2096" w:right="1134" w:bottom="851" w:left="1134" w:header="56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37D24D" w14:textId="77777777" w:rsidR="009956E8" w:rsidRDefault="009956E8">
      <w:r>
        <w:separator/>
      </w:r>
    </w:p>
  </w:endnote>
  <w:endnote w:type="continuationSeparator" w:id="0">
    <w:p w14:paraId="38A60A14" w14:textId="77777777" w:rsidR="009956E8" w:rsidRDefault="009956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0F1AF6" w14:textId="77777777" w:rsidR="00803496" w:rsidRDefault="0080349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005A1B" w14:textId="35800560" w:rsidR="004D5823" w:rsidRDefault="00B82CB5">
    <w:pPr>
      <w:pStyle w:val="Piedepgina"/>
      <w:tabs>
        <w:tab w:val="clear" w:pos="8640"/>
        <w:tab w:val="right" w:pos="9923"/>
      </w:tabs>
      <w:rPr>
        <w:rFonts w:ascii="Tahoma" w:hAnsi="Tahoma"/>
        <w:lang w:val="fr-F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61E0F0FA" wp14:editId="31B98715">
              <wp:simplePos x="0" y="0"/>
              <wp:positionH relativeFrom="column">
                <wp:posOffset>11430</wp:posOffset>
              </wp:positionH>
              <wp:positionV relativeFrom="paragraph">
                <wp:posOffset>-37465</wp:posOffset>
              </wp:positionV>
              <wp:extent cx="6400800" cy="0"/>
              <wp:effectExtent l="0" t="0" r="0" b="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5B06EA"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-2.95pt" to="504.9pt,-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" o:allowincell="f"/>
          </w:pict>
        </mc:Fallback>
      </mc:AlternateContent>
    </w:r>
    <w:r w:rsidR="004D5823">
      <w:rPr>
        <w:lang w:val="fr-FR"/>
      </w:rPr>
      <w:tab/>
    </w:r>
    <w:r w:rsidR="00803496">
      <w:rPr>
        <w:rFonts w:ascii="Tahoma" w:hAnsi="Tahoma"/>
        <w:lang w:val="fr-FR"/>
      </w:rPr>
      <w:t>Duoc UC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8F9F5F" w14:textId="77777777" w:rsidR="00803496" w:rsidRDefault="0080349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0B3938" w14:textId="77777777" w:rsidR="009956E8" w:rsidRDefault="009956E8">
      <w:r>
        <w:separator/>
      </w:r>
    </w:p>
  </w:footnote>
  <w:footnote w:type="continuationSeparator" w:id="0">
    <w:p w14:paraId="43D2E486" w14:textId="77777777" w:rsidR="009956E8" w:rsidRDefault="009956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51078A" w14:textId="77777777" w:rsidR="004D5823" w:rsidRDefault="004D582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FFEE75" w14:textId="0BB37E09" w:rsidR="004D5823" w:rsidRDefault="00B82CB5">
    <w:pPr>
      <w:numPr>
        <w:ilvl w:val="0"/>
        <w:numId w:val="0"/>
      </w:numPr>
    </w:pPr>
    <w:r>
      <w:rPr>
        <w:noProof/>
      </w:rPr>
      <w:drawing>
        <wp:inline distT="0" distB="0" distL="0" distR="0" wp14:anchorId="13C4ADBA" wp14:editId="51E650B8">
          <wp:extent cx="2428875" cy="74295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28875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26BD559" w14:textId="77777777" w:rsidR="004D5823" w:rsidRDefault="004D5823">
    <w:pPr>
      <w:numPr>
        <w:ilvl w:val="0"/>
        <w:numId w:val="0"/>
      </w:numPr>
    </w:pPr>
  </w:p>
  <w:tbl>
    <w:tblPr>
      <w:tblW w:w="10065" w:type="dxa"/>
      <w:tblInd w:w="108" w:type="dxa"/>
      <w:tblBorders>
        <w:insideH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536"/>
      <w:gridCol w:w="5529"/>
    </w:tblGrid>
    <w:tr w:rsidR="004D5823" w14:paraId="4FE8AD35" w14:textId="77777777">
      <w:tc>
        <w:tcPr>
          <w:tcW w:w="4536" w:type="dxa"/>
        </w:tcPr>
        <w:p w14:paraId="3DE47ED0" w14:textId="77777777" w:rsidR="004D5823" w:rsidRDefault="004D5823">
          <w:pPr>
            <w:tabs>
              <w:tab w:val="left" w:pos="459"/>
            </w:tabs>
            <w:rPr>
              <w:rFonts w:ascii="Tahoma" w:hAnsi="Tahoma"/>
              <w:b/>
              <w:bCs/>
            </w:rPr>
          </w:pPr>
        </w:p>
      </w:tc>
      <w:tc>
        <w:tcPr>
          <w:tcW w:w="5529" w:type="dxa"/>
        </w:tcPr>
        <w:p w14:paraId="01E1D658" w14:textId="77777777" w:rsidR="004D5823" w:rsidRDefault="004D5823">
          <w:pPr>
            <w:tabs>
              <w:tab w:val="left" w:pos="742"/>
            </w:tabs>
            <w:spacing w:before="40"/>
            <w:ind w:right="68"/>
            <w:jc w:val="right"/>
            <w:rPr>
              <w:rFonts w:ascii="Tahoma" w:hAnsi="Tahoma"/>
            </w:rPr>
          </w:pPr>
          <w:r>
            <w:rPr>
              <w:rFonts w:ascii="Tahoma" w:hAnsi="Tahoma"/>
            </w:rPr>
            <w:t>Página:</w:t>
          </w:r>
          <w:r>
            <w:rPr>
              <w:rFonts w:ascii="Tahoma" w:hAnsi="Tahoma"/>
            </w:rPr>
            <w:tab/>
          </w:r>
          <w:r>
            <w:rPr>
              <w:rStyle w:val="Nmerodepgina"/>
              <w:rFonts w:ascii="Tahoma" w:hAnsi="Tahoma"/>
            </w:rPr>
            <w:fldChar w:fldCharType="begin"/>
          </w:r>
          <w:r>
            <w:rPr>
              <w:rStyle w:val="Nmerodepgina"/>
              <w:rFonts w:ascii="Tahoma" w:hAnsi="Tahoma"/>
            </w:rPr>
            <w:instrText xml:space="preserve"> PAGE </w:instrText>
          </w:r>
          <w:r>
            <w:rPr>
              <w:rStyle w:val="Nmerodepgina"/>
              <w:rFonts w:ascii="Tahoma" w:hAnsi="Tahoma"/>
            </w:rPr>
            <w:fldChar w:fldCharType="separate"/>
          </w:r>
          <w:r w:rsidR="0006703B">
            <w:rPr>
              <w:rStyle w:val="Nmerodepgina"/>
              <w:rFonts w:ascii="Tahoma" w:hAnsi="Tahoma"/>
              <w:noProof/>
            </w:rPr>
            <w:t>1</w:t>
          </w:r>
          <w:r>
            <w:rPr>
              <w:rStyle w:val="Nmerodepgina"/>
              <w:rFonts w:ascii="Tahoma" w:hAnsi="Tahoma"/>
            </w:rPr>
            <w:fldChar w:fldCharType="end"/>
          </w:r>
          <w:r>
            <w:rPr>
              <w:rStyle w:val="Nmerodepgina"/>
              <w:rFonts w:ascii="Tahoma" w:hAnsi="Tahoma"/>
            </w:rPr>
            <w:t xml:space="preserve"> de </w:t>
          </w:r>
          <w:r>
            <w:rPr>
              <w:rStyle w:val="Nmerodepgina"/>
              <w:rFonts w:ascii="Tahoma" w:hAnsi="Tahoma"/>
            </w:rPr>
            <w:fldChar w:fldCharType="begin"/>
          </w:r>
          <w:r>
            <w:rPr>
              <w:rStyle w:val="Nmerodepgina"/>
              <w:rFonts w:ascii="Tahoma" w:hAnsi="Tahoma"/>
            </w:rPr>
            <w:instrText xml:space="preserve"> NUMPAGES </w:instrText>
          </w:r>
          <w:r>
            <w:rPr>
              <w:rStyle w:val="Nmerodepgina"/>
              <w:rFonts w:ascii="Tahoma" w:hAnsi="Tahoma"/>
            </w:rPr>
            <w:fldChar w:fldCharType="separate"/>
          </w:r>
          <w:r w:rsidR="0006703B">
            <w:rPr>
              <w:rStyle w:val="Nmerodepgina"/>
              <w:rFonts w:ascii="Tahoma" w:hAnsi="Tahoma"/>
              <w:noProof/>
            </w:rPr>
            <w:t>1</w:t>
          </w:r>
          <w:r>
            <w:rPr>
              <w:rStyle w:val="Nmerodepgina"/>
              <w:rFonts w:ascii="Tahoma" w:hAnsi="Tahoma"/>
            </w:rPr>
            <w:fldChar w:fldCharType="end"/>
          </w:r>
        </w:p>
      </w:tc>
    </w:tr>
  </w:tbl>
  <w:p w14:paraId="2C49AFC9" w14:textId="77777777" w:rsidR="004D5823" w:rsidRDefault="004D5823">
    <w:pPr>
      <w:numPr>
        <w:ilvl w:val="0"/>
        <w:numId w:val="0"/>
      </w:num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16E2F7" w14:textId="77777777" w:rsidR="00803496" w:rsidRDefault="0080349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C00687"/>
    <w:multiLevelType w:val="hybridMultilevel"/>
    <w:tmpl w:val="16C00340"/>
    <w:lvl w:ilvl="0" w:tplc="3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239A1409"/>
    <w:multiLevelType w:val="hybridMultilevel"/>
    <w:tmpl w:val="AEA21D6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503BF"/>
    <w:multiLevelType w:val="multilevel"/>
    <w:tmpl w:val="AEA21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273AD"/>
    <w:multiLevelType w:val="hybridMultilevel"/>
    <w:tmpl w:val="0C5C63A8"/>
    <w:lvl w:ilvl="0" w:tplc="340A000F">
      <w:start w:val="1"/>
      <w:numFmt w:val="decimal"/>
      <w:lvlText w:val="%1."/>
      <w:lvlJc w:val="left"/>
      <w:pPr>
        <w:ind w:left="1800" w:hanging="360"/>
      </w:pPr>
    </w:lvl>
    <w:lvl w:ilvl="1" w:tplc="340A0019" w:tentative="1">
      <w:start w:val="1"/>
      <w:numFmt w:val="lowerLetter"/>
      <w:lvlText w:val="%2."/>
      <w:lvlJc w:val="left"/>
      <w:pPr>
        <w:ind w:left="2520" w:hanging="360"/>
      </w:pPr>
    </w:lvl>
    <w:lvl w:ilvl="2" w:tplc="340A001B" w:tentative="1">
      <w:start w:val="1"/>
      <w:numFmt w:val="lowerRoman"/>
      <w:lvlText w:val="%3."/>
      <w:lvlJc w:val="right"/>
      <w:pPr>
        <w:ind w:left="3240" w:hanging="180"/>
      </w:pPr>
    </w:lvl>
    <w:lvl w:ilvl="3" w:tplc="340A000F" w:tentative="1">
      <w:start w:val="1"/>
      <w:numFmt w:val="decimal"/>
      <w:lvlText w:val="%4."/>
      <w:lvlJc w:val="left"/>
      <w:pPr>
        <w:ind w:left="3960" w:hanging="360"/>
      </w:pPr>
    </w:lvl>
    <w:lvl w:ilvl="4" w:tplc="340A0019" w:tentative="1">
      <w:start w:val="1"/>
      <w:numFmt w:val="lowerLetter"/>
      <w:lvlText w:val="%5."/>
      <w:lvlJc w:val="left"/>
      <w:pPr>
        <w:ind w:left="4680" w:hanging="360"/>
      </w:pPr>
    </w:lvl>
    <w:lvl w:ilvl="5" w:tplc="340A001B" w:tentative="1">
      <w:start w:val="1"/>
      <w:numFmt w:val="lowerRoman"/>
      <w:lvlText w:val="%6."/>
      <w:lvlJc w:val="right"/>
      <w:pPr>
        <w:ind w:left="5400" w:hanging="180"/>
      </w:pPr>
    </w:lvl>
    <w:lvl w:ilvl="6" w:tplc="340A000F" w:tentative="1">
      <w:start w:val="1"/>
      <w:numFmt w:val="decimal"/>
      <w:lvlText w:val="%7."/>
      <w:lvlJc w:val="left"/>
      <w:pPr>
        <w:ind w:left="6120" w:hanging="360"/>
      </w:pPr>
    </w:lvl>
    <w:lvl w:ilvl="7" w:tplc="340A0019" w:tentative="1">
      <w:start w:val="1"/>
      <w:numFmt w:val="lowerLetter"/>
      <w:lvlText w:val="%8."/>
      <w:lvlJc w:val="left"/>
      <w:pPr>
        <w:ind w:left="6840" w:hanging="360"/>
      </w:pPr>
    </w:lvl>
    <w:lvl w:ilvl="8" w:tplc="3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CC30385"/>
    <w:multiLevelType w:val="hybridMultilevel"/>
    <w:tmpl w:val="49B62244"/>
    <w:lvl w:ilvl="0" w:tplc="3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20F2507"/>
    <w:multiLevelType w:val="hybridMultilevel"/>
    <w:tmpl w:val="2A1864D4"/>
    <w:lvl w:ilvl="0" w:tplc="0C0A0001">
      <w:start w:val="1"/>
      <w:numFmt w:val="bullet"/>
      <w:lvlText w:val=""/>
      <w:lvlJc w:val="left"/>
      <w:pPr>
        <w:tabs>
          <w:tab w:val="num" w:pos="1300"/>
        </w:tabs>
        <w:ind w:left="1300" w:hanging="360"/>
      </w:pPr>
      <w:rPr>
        <w:rFonts w:ascii="Symbol" w:hAnsi="Symbol" w:hint="default"/>
      </w:rPr>
    </w:lvl>
    <w:lvl w:ilvl="1" w:tplc="95C8BAD0">
      <w:start w:val="1"/>
      <w:numFmt w:val="bullet"/>
      <w:lvlText w:val="-"/>
      <w:lvlJc w:val="left"/>
      <w:pPr>
        <w:tabs>
          <w:tab w:val="num" w:pos="2020"/>
        </w:tabs>
        <w:ind w:left="2020" w:hanging="360"/>
      </w:pPr>
      <w:rPr>
        <w:rFonts w:ascii="Times New Roman" w:eastAsia="Times New Roman" w:hAnsi="Times New Roman" w:cs="Times New Roman" w:hint="default"/>
      </w:rPr>
    </w:lvl>
    <w:lvl w:ilvl="2" w:tplc="0C0A0001">
      <w:start w:val="1"/>
      <w:numFmt w:val="bullet"/>
      <w:lvlText w:val=""/>
      <w:lvlJc w:val="left"/>
      <w:pPr>
        <w:tabs>
          <w:tab w:val="num" w:pos="2920"/>
        </w:tabs>
        <w:ind w:left="2920" w:hanging="36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3460"/>
        </w:tabs>
        <w:ind w:left="34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80"/>
        </w:tabs>
        <w:ind w:left="41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900"/>
        </w:tabs>
        <w:ind w:left="49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20"/>
        </w:tabs>
        <w:ind w:left="56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40"/>
        </w:tabs>
        <w:ind w:left="63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60"/>
        </w:tabs>
        <w:ind w:left="7060" w:hanging="180"/>
      </w:pPr>
    </w:lvl>
  </w:abstractNum>
  <w:abstractNum w:abstractNumId="7" w15:restartNumberingAfterBreak="0">
    <w:nsid w:val="3B0440A9"/>
    <w:multiLevelType w:val="hybridMultilevel"/>
    <w:tmpl w:val="AEC0A07E"/>
    <w:lvl w:ilvl="0" w:tplc="7674C12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886031"/>
    <w:multiLevelType w:val="hybridMultilevel"/>
    <w:tmpl w:val="4706FFB6"/>
    <w:lvl w:ilvl="0" w:tplc="A6A8F95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Times New Roman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CC538C"/>
    <w:multiLevelType w:val="hybridMultilevel"/>
    <w:tmpl w:val="86063F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82247A"/>
    <w:multiLevelType w:val="multilevel"/>
    <w:tmpl w:val="FA10D6F6"/>
    <w:lvl w:ilvl="0">
      <w:start w:val="1"/>
      <w:numFmt w:val="decimal"/>
      <w:suff w:val="space"/>
      <w:lvlText w:val="[%1]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Normal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 w15:restartNumberingAfterBreak="0">
    <w:nsid w:val="48A23332"/>
    <w:multiLevelType w:val="hybridMultilevel"/>
    <w:tmpl w:val="D4403F26"/>
    <w:lvl w:ilvl="0" w:tplc="764E150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DF3340"/>
    <w:multiLevelType w:val="hybridMultilevel"/>
    <w:tmpl w:val="61009096"/>
    <w:lvl w:ilvl="0" w:tplc="0DC2250A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2DB6A70"/>
    <w:multiLevelType w:val="hybridMultilevel"/>
    <w:tmpl w:val="34368824"/>
    <w:lvl w:ilvl="0" w:tplc="CC8478A8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?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?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?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?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?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754541"/>
    <w:multiLevelType w:val="hybridMultilevel"/>
    <w:tmpl w:val="3628FA1C"/>
    <w:lvl w:ilvl="0" w:tplc="764E150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8C74E1"/>
    <w:multiLevelType w:val="multilevel"/>
    <w:tmpl w:val="AEA21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465A79"/>
    <w:multiLevelType w:val="hybridMultilevel"/>
    <w:tmpl w:val="63AAFC4E"/>
    <w:lvl w:ilvl="0" w:tplc="F7D67C06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32428E"/>
    <w:multiLevelType w:val="hybridMultilevel"/>
    <w:tmpl w:val="9E220802"/>
    <w:lvl w:ilvl="0" w:tplc="764E150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C67FDC"/>
    <w:multiLevelType w:val="hybridMultilevel"/>
    <w:tmpl w:val="36E459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6106018">
    <w:abstractNumId w:val="0"/>
  </w:num>
  <w:num w:numId="2" w16cid:durableId="503478105">
    <w:abstractNumId w:val="10"/>
  </w:num>
  <w:num w:numId="3" w16cid:durableId="671104450">
    <w:abstractNumId w:val="6"/>
  </w:num>
  <w:num w:numId="4" w16cid:durableId="1720202760">
    <w:abstractNumId w:val="14"/>
  </w:num>
  <w:num w:numId="5" w16cid:durableId="1251817787">
    <w:abstractNumId w:val="11"/>
  </w:num>
  <w:num w:numId="6" w16cid:durableId="511451714">
    <w:abstractNumId w:val="2"/>
  </w:num>
  <w:num w:numId="7" w16cid:durableId="1554461939">
    <w:abstractNumId w:val="3"/>
  </w:num>
  <w:num w:numId="8" w16cid:durableId="574583367">
    <w:abstractNumId w:val="15"/>
  </w:num>
  <w:num w:numId="9" w16cid:durableId="910309261">
    <w:abstractNumId w:val="7"/>
  </w:num>
  <w:num w:numId="10" w16cid:durableId="862792221">
    <w:abstractNumId w:val="17"/>
  </w:num>
  <w:num w:numId="11" w16cid:durableId="2082555965">
    <w:abstractNumId w:val="12"/>
  </w:num>
  <w:num w:numId="12" w16cid:durableId="249002401">
    <w:abstractNumId w:val="18"/>
  </w:num>
  <w:num w:numId="13" w16cid:durableId="639068430">
    <w:abstractNumId w:val="9"/>
  </w:num>
  <w:num w:numId="14" w16cid:durableId="1371035030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37907941">
    <w:abstractNumId w:val="10"/>
  </w:num>
  <w:num w:numId="16" w16cid:durableId="80416260">
    <w:abstractNumId w:val="5"/>
  </w:num>
  <w:num w:numId="17" w16cid:durableId="130441396">
    <w:abstractNumId w:val="4"/>
  </w:num>
  <w:num w:numId="18" w16cid:durableId="612977884">
    <w:abstractNumId w:val="10"/>
  </w:num>
  <w:num w:numId="19" w16cid:durableId="748694107">
    <w:abstractNumId w:val="16"/>
  </w:num>
  <w:num w:numId="20" w16cid:durableId="306396132">
    <w:abstractNumId w:val="10"/>
  </w:num>
  <w:num w:numId="21" w16cid:durableId="552086457">
    <w:abstractNumId w:val="1"/>
  </w:num>
  <w:num w:numId="22" w16cid:durableId="412121586">
    <w:abstractNumId w:val="10"/>
  </w:num>
  <w:num w:numId="23" w16cid:durableId="932201381">
    <w:abstractNumId w:val="10"/>
  </w:num>
  <w:num w:numId="24" w16cid:durableId="1401751577">
    <w:abstractNumId w:val="1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E4B"/>
    <w:rsid w:val="00012E2D"/>
    <w:rsid w:val="00050D1B"/>
    <w:rsid w:val="000576AC"/>
    <w:rsid w:val="0006703B"/>
    <w:rsid w:val="0007070D"/>
    <w:rsid w:val="000A5616"/>
    <w:rsid w:val="000C5684"/>
    <w:rsid w:val="000D01B6"/>
    <w:rsid w:val="000D335D"/>
    <w:rsid w:val="000E4F13"/>
    <w:rsid w:val="000F7524"/>
    <w:rsid w:val="00142A46"/>
    <w:rsid w:val="0014432D"/>
    <w:rsid w:val="001514DA"/>
    <w:rsid w:val="00162A53"/>
    <w:rsid w:val="0018202A"/>
    <w:rsid w:val="00195085"/>
    <w:rsid w:val="001A5C75"/>
    <w:rsid w:val="001F1E35"/>
    <w:rsid w:val="002013C7"/>
    <w:rsid w:val="0022355F"/>
    <w:rsid w:val="002547F5"/>
    <w:rsid w:val="00265DF2"/>
    <w:rsid w:val="002D3E83"/>
    <w:rsid w:val="002E6099"/>
    <w:rsid w:val="002E7958"/>
    <w:rsid w:val="00317966"/>
    <w:rsid w:val="00321492"/>
    <w:rsid w:val="003B155E"/>
    <w:rsid w:val="003C7E3D"/>
    <w:rsid w:val="00435150"/>
    <w:rsid w:val="0044572D"/>
    <w:rsid w:val="00447A70"/>
    <w:rsid w:val="004927ED"/>
    <w:rsid w:val="00494602"/>
    <w:rsid w:val="004D5823"/>
    <w:rsid w:val="00502915"/>
    <w:rsid w:val="00554FA6"/>
    <w:rsid w:val="005C27A1"/>
    <w:rsid w:val="005F699F"/>
    <w:rsid w:val="00657B3D"/>
    <w:rsid w:val="00697E4B"/>
    <w:rsid w:val="006A762E"/>
    <w:rsid w:val="006D0A45"/>
    <w:rsid w:val="006D5051"/>
    <w:rsid w:val="007512F2"/>
    <w:rsid w:val="0076067D"/>
    <w:rsid w:val="007935E6"/>
    <w:rsid w:val="008006C1"/>
    <w:rsid w:val="0080324E"/>
    <w:rsid w:val="00803496"/>
    <w:rsid w:val="0081330F"/>
    <w:rsid w:val="008869F9"/>
    <w:rsid w:val="00890976"/>
    <w:rsid w:val="008E527E"/>
    <w:rsid w:val="008E7319"/>
    <w:rsid w:val="008F0915"/>
    <w:rsid w:val="008F1ABB"/>
    <w:rsid w:val="00910826"/>
    <w:rsid w:val="00933CEB"/>
    <w:rsid w:val="00953A7A"/>
    <w:rsid w:val="009776A1"/>
    <w:rsid w:val="0099092B"/>
    <w:rsid w:val="009956E8"/>
    <w:rsid w:val="009A6D08"/>
    <w:rsid w:val="009A72D3"/>
    <w:rsid w:val="009B3F96"/>
    <w:rsid w:val="009D5E8A"/>
    <w:rsid w:val="00A31085"/>
    <w:rsid w:val="00A4039F"/>
    <w:rsid w:val="00A44744"/>
    <w:rsid w:val="00A74CF5"/>
    <w:rsid w:val="00A764D5"/>
    <w:rsid w:val="00AC50AA"/>
    <w:rsid w:val="00B37FE2"/>
    <w:rsid w:val="00B82CB5"/>
    <w:rsid w:val="00B86E4A"/>
    <w:rsid w:val="00B9336E"/>
    <w:rsid w:val="00BA052E"/>
    <w:rsid w:val="00C07DC6"/>
    <w:rsid w:val="00C22095"/>
    <w:rsid w:val="00C54F6B"/>
    <w:rsid w:val="00C56DC7"/>
    <w:rsid w:val="00C57555"/>
    <w:rsid w:val="00C80BEE"/>
    <w:rsid w:val="00C90E48"/>
    <w:rsid w:val="00D1353E"/>
    <w:rsid w:val="00D21E82"/>
    <w:rsid w:val="00D75043"/>
    <w:rsid w:val="00D84FDC"/>
    <w:rsid w:val="00DA2898"/>
    <w:rsid w:val="00DA32E6"/>
    <w:rsid w:val="00DF0B47"/>
    <w:rsid w:val="00DF6EA5"/>
    <w:rsid w:val="00E326CC"/>
    <w:rsid w:val="00E405A6"/>
    <w:rsid w:val="00E40801"/>
    <w:rsid w:val="00E8799E"/>
    <w:rsid w:val="00ED3913"/>
    <w:rsid w:val="00EE60AB"/>
    <w:rsid w:val="00EF5C59"/>
    <w:rsid w:val="00F14498"/>
    <w:rsid w:val="00F82046"/>
    <w:rsid w:val="00FB4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45248ED"/>
  <w15:chartTrackingRefBased/>
  <w15:docId w15:val="{CD006B42-8229-468C-B9D3-C32DACB41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ilvl w:val="0"/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pPr>
      <w:spacing w:after="120"/>
      <w:ind w:left="720"/>
    </w:pPr>
    <w:rPr>
      <w:i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/>
    <w:rsid w:val="00C80BEE"/>
  </w:style>
  <w:style w:type="character" w:styleId="Mencinsinresolver">
    <w:name w:val="Unresolved Mention"/>
    <w:basedOn w:val="Fuentedeprrafopredeter"/>
    <w:uiPriority w:val="99"/>
    <w:semiHidden/>
    <w:unhideWhenUsed/>
    <w:rsid w:val="003C7E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71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defixcontactojosue@codefix.cl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proyectosantader@santander.c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duocucproyectos@duocuc.c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codefixcontactomallely@codefix.cl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PEREZ\Mis%20documentos\Proyecto%20Gesti&#243;n%20de%20Calidad\Diagn&#243;stico\Minuta%20de%20Reunio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F532D2-B1F1-4E6A-811F-A225D1F18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Minuta de Reunion</Template>
  <TotalTime>27</TotalTime>
  <Pages>2</Pages>
  <Words>378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de Reunión</vt:lpstr>
    </vt:vector>
  </TitlesOfParts>
  <Company>TISAL S.A.</Company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Reunión</dc:title>
  <dc:subject>&lt;Nombre del Proyecto&gt;</dc:subject>
  <dc:creator>tisal</dc:creator>
  <cp:keywords/>
  <cp:lastModifiedBy>JUAN JOSUE CASTILLO LOYOLA</cp:lastModifiedBy>
  <cp:revision>7</cp:revision>
  <cp:lastPrinted>2008-08-04T13:42:00Z</cp:lastPrinted>
  <dcterms:created xsi:type="dcterms:W3CDTF">2022-03-05T19:23:00Z</dcterms:created>
  <dcterms:modified xsi:type="dcterms:W3CDTF">2025-08-29T00:29:00Z</dcterms:modified>
</cp:coreProperties>
</file>