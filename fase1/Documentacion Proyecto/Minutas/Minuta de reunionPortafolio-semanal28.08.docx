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3C7E3D">
        <w:trPr>
          <w:cantSplit/>
          <w:trHeight w:val="505"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N°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7BDFA0B3" w:rsidR="004D5823" w:rsidRDefault="003C7E3D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  <w:proofErr w:type="spellStart"/>
            <w:r>
              <w:rPr>
                <w:rFonts w:ascii="Tahoma" w:hAnsi="Tahoma"/>
                <w:lang w:val="es-ES"/>
              </w:rPr>
              <w:t>CodeFix</w:t>
            </w:r>
            <w:proofErr w:type="spellEnd"/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20B063A3" w:rsidR="009D5E8A" w:rsidRDefault="00A74CF5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  <w:r w:rsidR="003F5C67">
              <w:rPr>
                <w:rFonts w:ascii="Tahoma" w:hAnsi="Tahoma"/>
              </w:rPr>
              <w:t>8</w:t>
            </w:r>
            <w:r w:rsidR="003C7E3D">
              <w:rPr>
                <w:rFonts w:ascii="Tahoma" w:hAnsi="Tahoma"/>
              </w:rPr>
              <w:t>.08.2025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6A02CB2" w:rsidR="009D5E8A" w:rsidRDefault="003C7E3D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3C7E3D">
              <w:rPr>
                <w:rFonts w:ascii="Tahoma" w:hAnsi="Tahoma"/>
                <w:lang w:val="es-ES"/>
              </w:rPr>
              <w:t>SMARTFLOW</w:t>
            </w: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140B2B" w14:textId="100BBAB4" w:rsidR="0006703B" w:rsidRPr="00F14498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  <w:r w:rsidRPr="00F14498">
              <w:rPr>
                <w:rFonts w:ascii="Arial" w:eastAsia="Arial Unicode MS" w:hAnsi="Arial" w:cs="Arial"/>
              </w:rPr>
              <w:t>Juan Castillo Loyola</w:t>
            </w:r>
          </w:p>
          <w:p w14:paraId="188AEEAE" w14:textId="77777777" w:rsidR="003C7E3D" w:rsidRDefault="003C7E3D" w:rsidP="00F14498">
            <w:pPr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Mallely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</w:rPr>
              <w:t>Calfilaf</w:t>
            </w:r>
            <w:proofErr w:type="spellEnd"/>
            <w:r>
              <w:rPr>
                <w:rFonts w:ascii="Arial" w:eastAsia="Arial Unicode MS" w:hAnsi="Arial" w:cs="Arial"/>
              </w:rPr>
              <w:t xml:space="preserve"> Aguayo</w:t>
            </w:r>
          </w:p>
          <w:p w14:paraId="3CE18146" w14:textId="77777777" w:rsidR="003C7E3D" w:rsidRDefault="003C7E3D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Duoc UC</w:t>
            </w:r>
          </w:p>
          <w:p w14:paraId="302473F7" w14:textId="77777777" w:rsidR="00A74CF5" w:rsidRDefault="00A74CF5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Banco Santander</w:t>
            </w:r>
          </w:p>
          <w:p w14:paraId="6CB6B990" w14:textId="180B9293" w:rsidR="00A74CF5" w:rsidRDefault="00A74CF5" w:rsidP="00F14498">
            <w:pPr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Victor</w:t>
            </w:r>
            <w:proofErr w:type="spellEnd"/>
            <w:r>
              <w:rPr>
                <w:rFonts w:ascii="Arial" w:eastAsia="Arial Unicode MS" w:hAnsi="Arial" w:cs="Arial"/>
              </w:rPr>
              <w:t xml:space="preserve"> Godoy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F1E8D" w14:textId="77777777" w:rsidR="0006703B" w:rsidRDefault="003C7E3D" w:rsidP="00AC50A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CodeFix</w:t>
            </w:r>
            <w:proofErr w:type="spellEnd"/>
          </w:p>
          <w:p w14:paraId="69CF00C7" w14:textId="77777777" w:rsidR="003C7E3D" w:rsidRDefault="003C7E3D" w:rsidP="00AC50A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CodeFix</w:t>
            </w:r>
            <w:proofErr w:type="spellEnd"/>
          </w:p>
          <w:p w14:paraId="587D6BC1" w14:textId="77777777" w:rsidR="003C7E3D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Duoc </w:t>
            </w:r>
            <w:proofErr w:type="spellStart"/>
            <w:r>
              <w:rPr>
                <w:rFonts w:ascii="Tahoma" w:hAnsi="Tahoma" w:cs="Tahoma"/>
              </w:rPr>
              <w:t>Uc</w:t>
            </w:r>
            <w:proofErr w:type="spellEnd"/>
          </w:p>
          <w:p w14:paraId="7C892C64" w14:textId="28DFC946" w:rsidR="00A74CF5" w:rsidRDefault="00A74CF5" w:rsidP="00AC50A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Bco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Santader</w:t>
            </w:r>
            <w:proofErr w:type="spellEnd"/>
          </w:p>
          <w:p w14:paraId="2D764D2F" w14:textId="730B5F99" w:rsidR="00A74CF5" w:rsidRDefault="00A74CF5" w:rsidP="00AC50AA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Victor</w:t>
            </w:r>
            <w:proofErr w:type="spellEnd"/>
          </w:p>
          <w:p w14:paraId="38F9B6A2" w14:textId="145A97B2" w:rsidR="003C7E3D" w:rsidRPr="00910826" w:rsidRDefault="003C7E3D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3C7E3D">
            <w:pPr>
              <w:spacing w:line="360" w:lineRule="auto"/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06703B" w:rsidRPr="00D1353E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E3EAD" w14:textId="77777777" w:rsidR="003C7E3D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3C7E3D" w:rsidRPr="00AC50AA" w:rsidRDefault="003C7E3D" w:rsidP="003C7E3D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3A751" w14:textId="77777777" w:rsidR="003C7E3D" w:rsidRDefault="003C7E3D" w:rsidP="00F14498">
            <w:pPr>
              <w:numPr>
                <w:ilvl w:val="0"/>
                <w:numId w:val="0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+56950868263</w:t>
            </w:r>
          </w:p>
          <w:p w14:paraId="3C98769C" w14:textId="77777777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+56945806075</w:t>
            </w:r>
          </w:p>
          <w:p w14:paraId="635A64AA" w14:textId="77777777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+56222833232</w:t>
            </w:r>
          </w:p>
          <w:p w14:paraId="6993BB6D" w14:textId="77777777" w:rsidR="00A74CF5" w:rsidRDefault="00A74CF5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+56298239292</w:t>
            </w:r>
          </w:p>
          <w:p w14:paraId="31801232" w14:textId="030C841D" w:rsidR="00A74CF5" w:rsidRDefault="00A74CF5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+56298182848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4CF9A" w14:textId="0551C3F0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8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codefixcontactojosue@codefix.cl</w:t>
              </w:r>
            </w:hyperlink>
          </w:p>
          <w:p w14:paraId="3E7AEE70" w14:textId="1950777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9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codefixcontactomallely@codefix.cl</w:t>
              </w:r>
            </w:hyperlink>
          </w:p>
          <w:p w14:paraId="12BBF549" w14:textId="6E01FF32" w:rsidR="003C7E3D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10" w:history="1">
              <w:r w:rsidRPr="00F436BD">
                <w:rPr>
                  <w:rStyle w:val="Hipervnculo"/>
                  <w:rFonts w:ascii="Tahoma" w:hAnsi="Tahoma" w:cs="Tahoma"/>
                </w:rPr>
                <w:t>duocucproyectos@duocuc.cl</w:t>
              </w:r>
            </w:hyperlink>
          </w:p>
          <w:p w14:paraId="14853954" w14:textId="17223F26" w:rsidR="00A74CF5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11" w:history="1">
              <w:r w:rsidRPr="00F436BD">
                <w:rPr>
                  <w:rStyle w:val="Hipervnculo"/>
                  <w:rFonts w:ascii="Tahoma" w:hAnsi="Tahoma" w:cs="Tahoma"/>
                </w:rPr>
                <w:t>proyectosantader@santander.cl</w:t>
              </w:r>
            </w:hyperlink>
          </w:p>
          <w:p w14:paraId="431939DC" w14:textId="6712F367" w:rsidR="00A74CF5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proyectosvictor@victorgodoy.cl</w:t>
            </w:r>
          </w:p>
          <w:p w14:paraId="62B40088" w14:textId="77777777" w:rsidR="00A74CF5" w:rsidRPr="003C7E3D" w:rsidRDefault="00A74CF5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  <w:p w14:paraId="1946D8A4" w14:textId="0DE5314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</w:rPr>
            </w:pPr>
          </w:p>
        </w:tc>
      </w:tr>
      <w:tr w:rsidR="003C7E3D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3C7E3D" w:rsidRDefault="003C7E3D" w:rsidP="003C7E3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3C7E3D" w:rsidRDefault="003C7E3D" w:rsidP="003C7E3D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6CFA8C3D" w14:textId="77777777" w:rsidR="003F5C67" w:rsidRPr="003F5C67" w:rsidRDefault="003F5C67" w:rsidP="003F5C67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3F5C67">
              <w:rPr>
                <w:rFonts w:ascii="Tahoma" w:hAnsi="Tahoma"/>
              </w:rPr>
              <w:t>Revisión de documentos entregados:</w:t>
            </w:r>
          </w:p>
          <w:p w14:paraId="62E2FC77" w14:textId="77777777" w:rsidR="003F5C67" w:rsidRPr="003F5C67" w:rsidRDefault="003F5C67" w:rsidP="003F5C67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38FC4842" w14:textId="28CF922B" w:rsidR="003F5C67" w:rsidRPr="003F5C67" w:rsidRDefault="003F5C67" w:rsidP="003F5C67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3F5C67">
              <w:rPr>
                <w:rFonts w:ascii="Tahoma" w:hAnsi="Tahoma"/>
              </w:rPr>
              <w:t>EDT de costos</w:t>
            </w:r>
            <w:r>
              <w:rPr>
                <w:rFonts w:ascii="Tahoma" w:hAnsi="Tahoma"/>
              </w:rPr>
              <w:t>:</w:t>
            </w:r>
            <w:r w:rsidRPr="003F5C67">
              <w:rPr>
                <w:rFonts w:ascii="Tahoma" w:hAnsi="Tahoma"/>
              </w:rPr>
              <w:t xml:space="preserve"> validación de distribución de horas y presupuesto total.</w:t>
            </w:r>
          </w:p>
          <w:p w14:paraId="085204C4" w14:textId="204A9993" w:rsidR="003F5C67" w:rsidRPr="003F5C67" w:rsidRDefault="003F5C67" w:rsidP="003F5C67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3F5C67">
              <w:rPr>
                <w:rFonts w:ascii="Tahoma" w:hAnsi="Tahoma"/>
              </w:rPr>
              <w:t>Acta de Constitución</w:t>
            </w:r>
            <w:r>
              <w:rPr>
                <w:rFonts w:ascii="Tahoma" w:hAnsi="Tahoma"/>
              </w:rPr>
              <w:t xml:space="preserve">: </w:t>
            </w:r>
            <w:r w:rsidRPr="003F5C67">
              <w:rPr>
                <w:rFonts w:ascii="Tahoma" w:hAnsi="Tahoma"/>
              </w:rPr>
              <w:t>se revisa versión 1.0 con descripción del proyecto, objetivos, riesgos iniciales y cronograma.</w:t>
            </w:r>
          </w:p>
          <w:p w14:paraId="4BD8D756" w14:textId="58F68C78" w:rsidR="003F5C67" w:rsidRPr="003F5C67" w:rsidRDefault="003F5C67" w:rsidP="003F5C67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3F5C67">
              <w:rPr>
                <w:rFonts w:ascii="Tahoma" w:hAnsi="Tahoma"/>
              </w:rPr>
              <w:t>Mockups:</w:t>
            </w:r>
            <w:r>
              <w:rPr>
                <w:rFonts w:ascii="Tahoma" w:hAnsi="Tahoma"/>
              </w:rPr>
              <w:t xml:space="preserve"> </w:t>
            </w:r>
            <w:r w:rsidRPr="003F5C67">
              <w:rPr>
                <w:rFonts w:ascii="Tahoma" w:hAnsi="Tahoma"/>
              </w:rPr>
              <w:t xml:space="preserve">revisión de las pantallas iniciales de </w:t>
            </w:r>
            <w:proofErr w:type="spellStart"/>
            <w:r w:rsidRPr="003F5C67">
              <w:rPr>
                <w:rFonts w:ascii="Tahoma" w:hAnsi="Tahoma"/>
              </w:rPr>
              <w:t>login</w:t>
            </w:r>
            <w:proofErr w:type="spellEnd"/>
            <w:r w:rsidRPr="003F5C67">
              <w:rPr>
                <w:rFonts w:ascii="Tahoma" w:hAnsi="Tahoma"/>
              </w:rPr>
              <w:t>, menú principal, administrador, reportes y mantenedores.</w:t>
            </w:r>
          </w:p>
          <w:p w14:paraId="584B142F" w14:textId="53118830" w:rsidR="00DF6EA5" w:rsidRDefault="003F5C67" w:rsidP="003F5C67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 w:rsidRPr="003F5C67">
              <w:rPr>
                <w:rFonts w:ascii="Tahoma" w:hAnsi="Tahoma"/>
              </w:rPr>
              <w:t>Se acordó programar una cuarta reunión para revisión y validación de avances finales antes de pasar a la siguiente fase.</w:t>
            </w: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Default="0080324E" w:rsidP="0080324E">
            <w:pPr>
              <w:rPr>
                <w:rFonts w:ascii="Tahoma" w:hAnsi="Tahoma" w:cs="Tahoma"/>
              </w:rPr>
            </w:pPr>
          </w:p>
          <w:p w14:paraId="1BE72A27" w14:textId="3C15462C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 xml:space="preserve">Fecha: </w:t>
            </w:r>
            <w:proofErr w:type="gramStart"/>
            <w:r w:rsidR="00A74CF5">
              <w:rPr>
                <w:rFonts w:ascii="Tahoma" w:hAnsi="Tahoma" w:cs="Tahoma"/>
              </w:rPr>
              <w:t>Jueves</w:t>
            </w:r>
            <w:proofErr w:type="gramEnd"/>
            <w:r w:rsidR="00A74CF5">
              <w:rPr>
                <w:rFonts w:ascii="Tahoma" w:hAnsi="Tahoma" w:cs="Tahoma"/>
              </w:rPr>
              <w:t xml:space="preserve"> 2</w:t>
            </w:r>
            <w:r w:rsidR="003F5C67">
              <w:rPr>
                <w:rFonts w:ascii="Tahoma" w:hAnsi="Tahoma" w:cs="Tahoma"/>
              </w:rPr>
              <w:t>8</w:t>
            </w:r>
            <w:r w:rsidRPr="00F14498">
              <w:rPr>
                <w:rFonts w:ascii="Tahoma" w:hAnsi="Tahoma" w:cs="Tahoma"/>
              </w:rPr>
              <w:t xml:space="preserve"> de agosto de 2025</w:t>
            </w:r>
          </w:p>
          <w:p w14:paraId="1E2AB4E5" w14:textId="5EF25D8F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Lugar: DUOC UC – Sala de reuniones virtual</w:t>
            </w:r>
          </w:p>
          <w:p w14:paraId="505A40B1" w14:textId="77777777" w:rsidR="003F5C67" w:rsidRDefault="003F5C67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64BC5D40" w14:textId="77777777" w:rsidR="003F5C67" w:rsidRPr="003F5C67" w:rsidRDefault="003F5C67" w:rsidP="003F5C67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lastRenderedPageBreak/>
              <w:t>Acuerdos:</w:t>
            </w:r>
          </w:p>
          <w:p w14:paraId="2952410F" w14:textId="77777777" w:rsidR="003F5C67" w:rsidRPr="003F5C67" w:rsidRDefault="003F5C67" w:rsidP="003F5C67">
            <w:pPr>
              <w:pStyle w:val="Paragraph1"/>
              <w:numPr>
                <w:ilvl w:val="1"/>
                <w:numId w:val="25"/>
              </w:numPr>
              <w:spacing w:after="120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>Ajustar horas en la EDT (especialmente en Desarrollo) para que los costos se mantengan en el rango estimado (25M CLP).</w:t>
            </w:r>
          </w:p>
          <w:p w14:paraId="5396AA00" w14:textId="77777777" w:rsidR="003F5C67" w:rsidRPr="003F5C67" w:rsidRDefault="003F5C67" w:rsidP="003F5C67">
            <w:pPr>
              <w:pStyle w:val="Paragraph1"/>
              <w:numPr>
                <w:ilvl w:val="1"/>
                <w:numId w:val="25"/>
              </w:numPr>
              <w:spacing w:after="120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 xml:space="preserve">Completar nombres definitivos de patrocinadores y </w:t>
            </w:r>
            <w:proofErr w:type="spellStart"/>
            <w:r w:rsidRPr="003F5C67">
              <w:rPr>
                <w:rFonts w:ascii="Tahoma" w:hAnsi="Tahoma" w:cs="Tahoma"/>
              </w:rPr>
              <w:t>stakeholders</w:t>
            </w:r>
            <w:proofErr w:type="spellEnd"/>
            <w:r w:rsidRPr="003F5C67">
              <w:rPr>
                <w:rFonts w:ascii="Tahoma" w:hAnsi="Tahoma" w:cs="Tahoma"/>
              </w:rPr>
              <w:t xml:space="preserve"> en el Acta de Constitución.</w:t>
            </w:r>
          </w:p>
          <w:p w14:paraId="56049BC3" w14:textId="77777777" w:rsidR="003F5C67" w:rsidRPr="003F5C67" w:rsidRDefault="003F5C67" w:rsidP="003F5C67">
            <w:pPr>
              <w:pStyle w:val="Paragraph1"/>
              <w:numPr>
                <w:ilvl w:val="1"/>
                <w:numId w:val="25"/>
              </w:numPr>
              <w:spacing w:after="120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>Incorporar a los Mockups el detalle de reportes con exportación PDF/XLS.</w:t>
            </w:r>
          </w:p>
          <w:p w14:paraId="09D878E9" w14:textId="77777777" w:rsidR="003F5C67" w:rsidRPr="003F5C67" w:rsidRDefault="003F5C67" w:rsidP="003F5C67">
            <w:pPr>
              <w:pStyle w:val="Paragraph1"/>
              <w:numPr>
                <w:ilvl w:val="0"/>
                <w:numId w:val="25"/>
              </w:numPr>
              <w:spacing w:after="120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>Compromisos:</w:t>
            </w:r>
          </w:p>
          <w:p w14:paraId="50A339CB" w14:textId="77777777" w:rsidR="003F5C67" w:rsidRPr="003F5C67" w:rsidRDefault="003F5C67" w:rsidP="003F5C67">
            <w:pPr>
              <w:pStyle w:val="Paragraph1"/>
              <w:numPr>
                <w:ilvl w:val="1"/>
                <w:numId w:val="26"/>
              </w:numPr>
              <w:spacing w:after="120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>Juan Castillo: actualizar Acta de Constitución con datos de patrocinadores.</w:t>
            </w:r>
          </w:p>
          <w:p w14:paraId="20ECEE99" w14:textId="77777777" w:rsidR="003F5C67" w:rsidRPr="003F5C67" w:rsidRDefault="003F5C67" w:rsidP="003F5C67">
            <w:pPr>
              <w:pStyle w:val="Paragraph1"/>
              <w:numPr>
                <w:ilvl w:val="1"/>
                <w:numId w:val="26"/>
              </w:numPr>
              <w:spacing w:after="120"/>
              <w:rPr>
                <w:rFonts w:ascii="Tahoma" w:hAnsi="Tahoma" w:cs="Tahoma"/>
              </w:rPr>
            </w:pPr>
            <w:proofErr w:type="spellStart"/>
            <w:r w:rsidRPr="003F5C67">
              <w:rPr>
                <w:rFonts w:ascii="Tahoma" w:hAnsi="Tahoma" w:cs="Tahoma"/>
              </w:rPr>
              <w:t>Mallely</w:t>
            </w:r>
            <w:proofErr w:type="spellEnd"/>
            <w:r w:rsidRPr="003F5C67">
              <w:rPr>
                <w:rFonts w:ascii="Tahoma" w:hAnsi="Tahoma" w:cs="Tahoma"/>
              </w:rPr>
              <w:t xml:space="preserve"> </w:t>
            </w:r>
            <w:proofErr w:type="spellStart"/>
            <w:r w:rsidRPr="003F5C67">
              <w:rPr>
                <w:rFonts w:ascii="Tahoma" w:hAnsi="Tahoma" w:cs="Tahoma"/>
              </w:rPr>
              <w:t>Calfilaf</w:t>
            </w:r>
            <w:proofErr w:type="spellEnd"/>
            <w:r w:rsidRPr="003F5C67">
              <w:rPr>
                <w:rFonts w:ascii="Tahoma" w:hAnsi="Tahoma" w:cs="Tahoma"/>
              </w:rPr>
              <w:t>: refinar Mockups de los módulos de usuario y reservas.</w:t>
            </w:r>
          </w:p>
          <w:p w14:paraId="3C8A32DB" w14:textId="77777777" w:rsidR="003F5C67" w:rsidRPr="003F5C67" w:rsidRDefault="003F5C67" w:rsidP="003F5C67">
            <w:pPr>
              <w:pStyle w:val="Paragraph1"/>
              <w:numPr>
                <w:ilvl w:val="1"/>
                <w:numId w:val="26"/>
              </w:numPr>
              <w:spacing w:after="120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>Cristian Pérez: revisar coherencia de EDT con modelo de base de datos.</w:t>
            </w:r>
          </w:p>
          <w:p w14:paraId="1CCDDC25" w14:textId="77777777" w:rsidR="003F5C67" w:rsidRPr="003F5C67" w:rsidRDefault="003F5C67" w:rsidP="003F5C67">
            <w:pPr>
              <w:pStyle w:val="Paragraph1"/>
              <w:numPr>
                <w:ilvl w:val="1"/>
                <w:numId w:val="26"/>
              </w:numPr>
              <w:spacing w:after="120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>Daniela Muñoz: preparar plan de pruebas inicial para siguiente revisión.</w:t>
            </w:r>
          </w:p>
          <w:p w14:paraId="20833017" w14:textId="77777777" w:rsidR="003F5C67" w:rsidRPr="003F5C67" w:rsidRDefault="003F5C67" w:rsidP="003F5C67">
            <w:pPr>
              <w:pStyle w:val="Paragraph1"/>
              <w:numPr>
                <w:ilvl w:val="1"/>
                <w:numId w:val="26"/>
              </w:numPr>
              <w:spacing w:after="120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>Camila Rodríguez: mejorar diseño visual en Mockups (colores, tipografía).</w:t>
            </w:r>
          </w:p>
          <w:p w14:paraId="7AD5D627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7A40C2A4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Asistentes:</w:t>
            </w:r>
          </w:p>
          <w:p w14:paraId="21780491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1453F33D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Juan Castillo Loyola (</w:t>
            </w:r>
            <w:proofErr w:type="gramStart"/>
            <w:r w:rsidRPr="00F14498">
              <w:rPr>
                <w:rFonts w:ascii="Tahoma" w:hAnsi="Tahoma" w:cs="Tahoma"/>
              </w:rPr>
              <w:t>Jefe</w:t>
            </w:r>
            <w:proofErr w:type="gramEnd"/>
            <w:r w:rsidRPr="00F14498">
              <w:rPr>
                <w:rFonts w:ascii="Tahoma" w:hAnsi="Tahoma" w:cs="Tahoma"/>
              </w:rPr>
              <w:t xml:space="preserve"> de Proyecto)</w:t>
            </w:r>
          </w:p>
          <w:p w14:paraId="6E773790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proofErr w:type="spellStart"/>
            <w:r w:rsidRPr="00F14498">
              <w:rPr>
                <w:rFonts w:ascii="Tahoma" w:hAnsi="Tahoma" w:cs="Tahoma"/>
              </w:rPr>
              <w:t>Mallely</w:t>
            </w:r>
            <w:proofErr w:type="spellEnd"/>
            <w:r w:rsidRPr="00F14498">
              <w:rPr>
                <w:rFonts w:ascii="Tahoma" w:hAnsi="Tahoma" w:cs="Tahoma"/>
              </w:rPr>
              <w:t xml:space="preserve"> </w:t>
            </w:r>
            <w:proofErr w:type="spellStart"/>
            <w:r w:rsidRPr="00F14498">
              <w:rPr>
                <w:rFonts w:ascii="Tahoma" w:hAnsi="Tahoma" w:cs="Tahoma"/>
              </w:rPr>
              <w:t>Calfilaf</w:t>
            </w:r>
            <w:proofErr w:type="spellEnd"/>
            <w:r w:rsidRPr="00F14498">
              <w:rPr>
                <w:rFonts w:ascii="Tahoma" w:hAnsi="Tahoma" w:cs="Tahoma"/>
              </w:rPr>
              <w:t xml:space="preserve"> Aguayo (Gerente de Proyecto)</w:t>
            </w:r>
          </w:p>
          <w:p w14:paraId="5B3BFB69" w14:textId="3E761F0B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Duoc UC (Cliente</w:t>
            </w:r>
            <w:r>
              <w:rPr>
                <w:rFonts w:ascii="Tahoma" w:hAnsi="Tahoma" w:cs="Tahoma"/>
              </w:rPr>
              <w:t>)</w:t>
            </w:r>
          </w:p>
          <w:p w14:paraId="1DB262CF" w14:textId="521343A2" w:rsidR="00A74CF5" w:rsidRDefault="00A74CF5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Banco Santander (Patrocinador Principal)</w:t>
            </w:r>
          </w:p>
          <w:p w14:paraId="23A3D453" w14:textId="581529D9" w:rsidR="00A74CF5" w:rsidRPr="00F14498" w:rsidRDefault="00A74CF5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Victor</w:t>
            </w:r>
            <w:proofErr w:type="spellEnd"/>
            <w:r>
              <w:rPr>
                <w:rFonts w:ascii="Tahoma" w:hAnsi="Tahoma" w:cs="Tahoma"/>
              </w:rPr>
              <w:t xml:space="preserve"> Godoy (patrocinador Secundario)</w:t>
            </w:r>
          </w:p>
          <w:p w14:paraId="2728C06A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443BAA62" w14:textId="788B41C5" w:rsidR="0080324E" w:rsidRDefault="00F14498" w:rsidP="00F14498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 xml:space="preserve">Próxima reunión acordada: </w:t>
            </w:r>
            <w:proofErr w:type="gramStart"/>
            <w:r w:rsidRPr="00F14498">
              <w:rPr>
                <w:rFonts w:ascii="Tahoma" w:hAnsi="Tahoma" w:cs="Tahoma"/>
              </w:rPr>
              <w:t>Jueves</w:t>
            </w:r>
            <w:proofErr w:type="gramEnd"/>
            <w:r w:rsidRPr="00F14498">
              <w:rPr>
                <w:rFonts w:ascii="Tahoma" w:hAnsi="Tahoma" w:cs="Tahoma"/>
              </w:rPr>
              <w:t xml:space="preserve"> </w:t>
            </w:r>
            <w:r w:rsidR="003F5C67">
              <w:rPr>
                <w:rFonts w:ascii="Tahoma" w:hAnsi="Tahoma" w:cs="Tahoma"/>
              </w:rPr>
              <w:t xml:space="preserve">04 de </w:t>
            </w:r>
            <w:proofErr w:type="gramStart"/>
            <w:r w:rsidR="003F5C67">
              <w:rPr>
                <w:rFonts w:ascii="Tahoma" w:hAnsi="Tahoma" w:cs="Tahoma"/>
              </w:rPr>
              <w:t>Septiembre</w:t>
            </w:r>
            <w:proofErr w:type="gramEnd"/>
            <w:r w:rsidR="003F5C67">
              <w:rPr>
                <w:rFonts w:ascii="Tahoma" w:hAnsi="Tahoma" w:cs="Tahoma"/>
              </w:rPr>
              <w:t xml:space="preserve"> </w:t>
            </w:r>
            <w:r w:rsidRPr="00F14498">
              <w:rPr>
                <w:rFonts w:ascii="Tahoma" w:hAnsi="Tahoma" w:cs="Tahoma"/>
              </w:rPr>
              <w:t>de 2025, para revisión de avances, validación de requerimientos y planificación de las siguientes fases.</w:t>
            </w: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19636502" w:rsidR="004D5823" w:rsidRDefault="003F5C67" w:rsidP="00F14498">
            <w:pPr>
              <w:pStyle w:val="Encabezado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>Necesidad del sistema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16A4586A" w:rsidR="00321492" w:rsidRDefault="003F5C67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 xml:space="preserve">Se confirma que el sistema será para agendar horas con </w:t>
            </w:r>
            <w:proofErr w:type="gramStart"/>
            <w:r w:rsidRPr="003F5C67">
              <w:rPr>
                <w:rFonts w:ascii="Tahoma" w:hAnsi="Tahoma" w:cs="Tahoma"/>
              </w:rPr>
              <w:t>coordinadores..</w:t>
            </w:r>
            <w:proofErr w:type="gramEnd"/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79E9FFEC" w:rsidR="009D5E8A" w:rsidRDefault="003F5C67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>EDT de costos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69644757" w:rsidR="009D5E8A" w:rsidRDefault="003F5C67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3F5C67">
              <w:rPr>
                <w:rFonts w:ascii="Tahoma" w:hAnsi="Tahoma" w:cs="Tahoma"/>
              </w:rPr>
              <w:t>Ajustar distribución de horas en fase de desarrollo para no exceder las 4</w:t>
            </w:r>
            <w:r>
              <w:rPr>
                <w:rFonts w:ascii="Tahoma" w:hAnsi="Tahoma" w:cs="Tahoma"/>
              </w:rPr>
              <w:t xml:space="preserve">4 </w:t>
            </w:r>
            <w:proofErr w:type="spellStart"/>
            <w:r>
              <w:rPr>
                <w:rFonts w:ascii="Tahoma" w:hAnsi="Tahoma" w:cs="Tahoma"/>
              </w:rPr>
              <w:t>hrs</w:t>
            </w:r>
            <w:proofErr w:type="spellEnd"/>
            <w:r w:rsidRPr="003F5C67">
              <w:rPr>
                <w:rFonts w:ascii="Tahoma" w:hAnsi="Tahoma" w:cs="Tahoma"/>
              </w:rPr>
              <w:t xml:space="preserve"> y mantener el total cercano a los </w:t>
            </w:r>
            <w:r>
              <w:rPr>
                <w:rFonts w:ascii="Tahoma" w:hAnsi="Tahoma" w:cs="Tahoma"/>
              </w:rPr>
              <w:t>55.000</w:t>
            </w:r>
            <w:r w:rsidRPr="003F5C67"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55866492" w:rsidR="009D5E8A" w:rsidRDefault="0099092B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>Próxima reunión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0CDE6689" w:rsidR="009D5E8A" w:rsidRDefault="0099092B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 xml:space="preserve">Se fija la fecha para el </w:t>
            </w:r>
            <w:r w:rsidR="00F0763D">
              <w:rPr>
                <w:rFonts w:ascii="Tahoma" w:hAnsi="Tahoma" w:cs="Tahoma"/>
              </w:rPr>
              <w:t>04</w:t>
            </w:r>
            <w:r w:rsidRPr="0099092B">
              <w:rPr>
                <w:rFonts w:ascii="Tahoma" w:hAnsi="Tahoma" w:cs="Tahoma"/>
              </w:rPr>
              <w:t>/0</w:t>
            </w:r>
            <w:r w:rsidR="00F0763D">
              <w:rPr>
                <w:rFonts w:ascii="Tahoma" w:hAnsi="Tahoma" w:cs="Tahoma"/>
              </w:rPr>
              <w:t>9</w:t>
            </w:r>
            <w:r w:rsidRPr="0099092B">
              <w:rPr>
                <w:rFonts w:ascii="Tahoma" w:hAnsi="Tahoma" w:cs="Tahoma"/>
              </w:rPr>
              <w:t>/2025 para validar requerimientos y revisar avances.</w:t>
            </w: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5E76A202" w:rsidR="004D5823" w:rsidRDefault="00F0763D">
            <w:pPr>
              <w:ind w:right="-15"/>
              <w:rPr>
                <w:rFonts w:ascii="Arial" w:eastAsia="Arial Unicode MS" w:hAnsi="Arial" w:cs="Arial"/>
              </w:rPr>
            </w:pPr>
            <w:r w:rsidRPr="003F5C67">
              <w:rPr>
                <w:rFonts w:ascii="Tahoma" w:hAnsi="Tahoma" w:cs="Tahoma"/>
              </w:rPr>
              <w:t>actualizar Acta de Constitución con datos de patrocinadores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20133C7C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 w:rsidRPr="0099092B">
              <w:rPr>
                <w:rFonts w:ascii="Arial" w:eastAsia="Arial Unicode MS" w:hAnsi="Arial" w:cs="Arial"/>
              </w:rPr>
              <w:t>2</w:t>
            </w:r>
            <w:r w:rsidR="00F0763D">
              <w:rPr>
                <w:rFonts w:ascii="Arial" w:eastAsia="Arial Unicode MS" w:hAnsi="Arial" w:cs="Arial"/>
              </w:rPr>
              <w:t>9</w:t>
            </w:r>
            <w:r w:rsidRPr="0099092B">
              <w:rPr>
                <w:rFonts w:ascii="Arial" w:eastAsia="Arial Unicode MS" w:hAnsi="Arial" w:cs="Arial"/>
              </w:rPr>
              <w:t>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5F3BBEFF" w:rsidR="004D5823" w:rsidRDefault="00F0763D" w:rsidP="00F0763D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Josue</w:t>
            </w:r>
            <w:proofErr w:type="spellEnd"/>
            <w:r>
              <w:rPr>
                <w:rFonts w:ascii="Arial" w:eastAsia="Arial Unicode MS" w:hAnsi="Arial" w:cs="Arial"/>
              </w:rPr>
              <w:t xml:space="preserve"> Castillo</w:t>
            </w: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3E82E536" w:rsidR="004D5823" w:rsidRDefault="00F0763D">
            <w:pPr>
              <w:ind w:right="-15"/>
              <w:rPr>
                <w:rFonts w:ascii="Arial" w:eastAsia="Arial Unicode MS" w:hAnsi="Arial" w:cs="Arial"/>
              </w:rPr>
            </w:pPr>
            <w:r w:rsidRPr="003F5C67">
              <w:rPr>
                <w:rFonts w:ascii="Tahoma" w:hAnsi="Tahoma" w:cs="Tahoma"/>
              </w:rPr>
              <w:t>refinar Mockups de los módulos de usuario y reservas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1D0412A7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</w:t>
            </w:r>
            <w:r w:rsidR="00F0763D">
              <w:rPr>
                <w:rFonts w:ascii="Arial" w:eastAsia="Arial Unicode MS" w:hAnsi="Arial" w:cs="Arial"/>
              </w:rPr>
              <w:t>9</w:t>
            </w:r>
            <w:r>
              <w:rPr>
                <w:rFonts w:ascii="Arial" w:eastAsia="Arial Unicode MS" w:hAnsi="Arial" w:cs="Arial"/>
              </w:rPr>
              <w:t>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4A6EC44A" w:rsidR="004D5823" w:rsidRDefault="00F0763D">
            <w:pPr>
              <w:ind w:right="-15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Mallely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</w:rPr>
              <w:t>Calfilaf</w:t>
            </w:r>
            <w:proofErr w:type="spellEnd"/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03AD33E1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generar </w:t>
            </w:r>
            <w:r w:rsidR="00A74CF5">
              <w:rPr>
                <w:rFonts w:ascii="Arial" w:eastAsia="Arial Unicode MS" w:hAnsi="Arial" w:cs="Arial"/>
              </w:rPr>
              <w:t>tercera</w:t>
            </w:r>
            <w:r>
              <w:rPr>
                <w:rFonts w:ascii="Arial" w:eastAsia="Arial Unicode MS" w:hAnsi="Arial" w:cs="Arial"/>
              </w:rPr>
              <w:t xml:space="preserve"> reunión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4A4940D1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</w:t>
            </w:r>
            <w:r w:rsidR="00F0763D">
              <w:rPr>
                <w:rFonts w:ascii="Arial" w:eastAsia="Arial Unicode MS" w:hAnsi="Arial" w:cs="Arial"/>
              </w:rPr>
              <w:t>9</w:t>
            </w:r>
            <w:r>
              <w:rPr>
                <w:rFonts w:ascii="Arial" w:eastAsia="Arial Unicode MS" w:hAnsi="Arial" w:cs="Arial"/>
              </w:rPr>
              <w:t>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046A9274" w:rsidR="004D5823" w:rsidRDefault="0099092B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Jefe de proyecto</w:t>
            </w: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72E5E940" w:rsidR="004D5823" w:rsidRPr="0099092B" w:rsidRDefault="0099092B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</w:rPr>
            </w:pPr>
            <w:r w:rsidRPr="0099092B">
              <w:rPr>
                <w:rFonts w:ascii="Tahoma" w:hAnsi="Tahoma" w:cs="Tahoma"/>
              </w:rPr>
              <w:t xml:space="preserve">Se cita a patrocinadores para reunión del </w:t>
            </w:r>
            <w:r w:rsidR="00F0763D">
              <w:rPr>
                <w:rFonts w:ascii="Tahoma" w:hAnsi="Tahoma" w:cs="Tahoma"/>
              </w:rPr>
              <w:t>04</w:t>
            </w:r>
            <w:r w:rsidR="00A74CF5">
              <w:rPr>
                <w:rFonts w:ascii="Tahoma" w:hAnsi="Tahoma" w:cs="Tahoma"/>
              </w:rPr>
              <w:t>/0</w:t>
            </w:r>
            <w:r w:rsidR="00F0763D">
              <w:rPr>
                <w:rFonts w:ascii="Tahoma" w:hAnsi="Tahoma" w:cs="Tahoma"/>
              </w:rPr>
              <w:t>9</w:t>
            </w:r>
            <w:r w:rsidR="00A74CF5">
              <w:rPr>
                <w:rFonts w:ascii="Tahoma" w:hAnsi="Tahoma" w:cs="Tahoma"/>
              </w:rPr>
              <w:t>/2024</w:t>
            </w:r>
          </w:p>
        </w:tc>
      </w:tr>
    </w:tbl>
    <w:p w14:paraId="3D4B9C58" w14:textId="77777777" w:rsidR="004D5823" w:rsidRDefault="004D5823" w:rsidP="00910826"/>
    <w:sectPr w:rsidR="004D58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82E83" w14:textId="77777777" w:rsidR="00E04B0D" w:rsidRDefault="00E04B0D">
      <w:r>
        <w:separator/>
      </w:r>
    </w:p>
  </w:endnote>
  <w:endnote w:type="continuationSeparator" w:id="0">
    <w:p w14:paraId="0C5E8ACA" w14:textId="77777777" w:rsidR="00E04B0D" w:rsidRDefault="00E04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3FB04" w14:textId="77777777" w:rsidR="00E04B0D" w:rsidRDefault="00E04B0D">
      <w:r>
        <w:separator/>
      </w:r>
    </w:p>
  </w:footnote>
  <w:footnote w:type="continuationSeparator" w:id="0">
    <w:p w14:paraId="00F24466" w14:textId="77777777" w:rsidR="00E04B0D" w:rsidRDefault="00E04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32B2F"/>
    <w:multiLevelType w:val="multilevel"/>
    <w:tmpl w:val="C55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5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6"/>
  </w:num>
  <w:num w:numId="9" w16cid:durableId="910309261">
    <w:abstractNumId w:val="7"/>
  </w:num>
  <w:num w:numId="10" w16cid:durableId="862792221">
    <w:abstractNumId w:val="18"/>
  </w:num>
  <w:num w:numId="11" w16cid:durableId="2082555965">
    <w:abstractNumId w:val="12"/>
  </w:num>
  <w:num w:numId="12" w16cid:durableId="249002401">
    <w:abstractNumId w:val="19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7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 w:numId="25" w16cid:durableId="148714447">
    <w:abstractNumId w:val="14"/>
  </w:num>
  <w:num w:numId="26" w16cid:durableId="196307332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4FE9"/>
    <w:rsid w:val="00317966"/>
    <w:rsid w:val="00321492"/>
    <w:rsid w:val="003B155E"/>
    <w:rsid w:val="003C7E3D"/>
    <w:rsid w:val="003F5C67"/>
    <w:rsid w:val="00435150"/>
    <w:rsid w:val="0044572D"/>
    <w:rsid w:val="00447A70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0A45"/>
    <w:rsid w:val="006D5051"/>
    <w:rsid w:val="007512F2"/>
    <w:rsid w:val="0076067D"/>
    <w:rsid w:val="007935E6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9092B"/>
    <w:rsid w:val="009956E8"/>
    <w:rsid w:val="009A6D08"/>
    <w:rsid w:val="009A72D3"/>
    <w:rsid w:val="009B3F96"/>
    <w:rsid w:val="009D5E8A"/>
    <w:rsid w:val="00A31085"/>
    <w:rsid w:val="00A4039F"/>
    <w:rsid w:val="00A44744"/>
    <w:rsid w:val="00A74CF5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84FDC"/>
    <w:rsid w:val="00DA2898"/>
    <w:rsid w:val="00DA32E6"/>
    <w:rsid w:val="00DF0B47"/>
    <w:rsid w:val="00DF6EA5"/>
    <w:rsid w:val="00E04B0D"/>
    <w:rsid w:val="00E326CC"/>
    <w:rsid w:val="00E405A6"/>
    <w:rsid w:val="00E40801"/>
    <w:rsid w:val="00E8799E"/>
    <w:rsid w:val="00ED3913"/>
    <w:rsid w:val="00EE60AB"/>
    <w:rsid w:val="00EF5C59"/>
    <w:rsid w:val="00F0763D"/>
    <w:rsid w:val="00F14498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  <w:style w:type="character" w:styleId="Mencinsinresolver">
    <w:name w:val="Unresolved Mention"/>
    <w:basedOn w:val="Fuentedeprrafopredeter"/>
    <w:uiPriority w:val="99"/>
    <w:semiHidden/>
    <w:unhideWhenUsed/>
    <w:rsid w:val="003C7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fixcontactojosue@codefix.c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royectosantader@santander.c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duocucproyectos@duocuc.c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defixcontactomallely@codefix.c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41</TotalTime>
  <Pages>3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JUAN JOSUE CASTILLO LOYOLA</cp:lastModifiedBy>
  <cp:revision>8</cp:revision>
  <cp:lastPrinted>2008-08-04T13:42:00Z</cp:lastPrinted>
  <dcterms:created xsi:type="dcterms:W3CDTF">2022-03-05T19:23:00Z</dcterms:created>
  <dcterms:modified xsi:type="dcterms:W3CDTF">2025-09-04T21:14:00Z</dcterms:modified>
</cp:coreProperties>
</file>